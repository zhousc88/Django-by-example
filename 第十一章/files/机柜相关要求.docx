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67" w:rsidRDefault="00E01590" w:rsidP="000166DE">
      <w:pPr>
        <w:pStyle w:val="10"/>
      </w:pPr>
      <w:r>
        <w:rPr>
          <w:rFonts w:hint="eastAsia"/>
        </w:rPr>
        <w:t>机柜分布图</w:t>
      </w:r>
    </w:p>
    <w:p w:rsidR="001D62BE" w:rsidRDefault="00E01590" w:rsidP="001D62BE">
      <w:pPr>
        <w:pStyle w:val="a1"/>
        <w:ind w:firstLine="480"/>
      </w:pPr>
      <w:r>
        <w:rPr>
          <w:noProof/>
        </w:rPr>
        <w:drawing>
          <wp:inline distT="0" distB="0" distL="0" distR="0" wp14:anchorId="1A4CD9BA" wp14:editId="49123B8E">
            <wp:extent cx="2714286" cy="5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02" w:rsidRDefault="00796B02" w:rsidP="00796B02">
      <w:pPr>
        <w:pStyle w:val="10"/>
      </w:pPr>
      <w:r>
        <w:rPr>
          <w:rFonts w:hint="eastAsia"/>
        </w:rPr>
        <w:t>相关说明</w:t>
      </w:r>
    </w:p>
    <w:p w:rsidR="00796B02" w:rsidRDefault="00796B02" w:rsidP="00796B02">
      <w:pPr>
        <w:pStyle w:val="11"/>
      </w:pPr>
      <w:r>
        <w:rPr>
          <w:rFonts w:hint="eastAsia"/>
        </w:rPr>
        <w:t>Rittal</w:t>
      </w:r>
      <w:r>
        <w:rPr>
          <w:rFonts w:hint="eastAsia"/>
        </w:rPr>
        <w:t>机柜，</w:t>
      </w:r>
      <w:r>
        <w:rPr>
          <w:rFonts w:hint="eastAsia"/>
        </w:rPr>
        <w:t>600</w:t>
      </w:r>
      <w:r>
        <w:t>mm*600mm*42U</w:t>
      </w:r>
      <w:r>
        <w:rPr>
          <w:rFonts w:hint="eastAsia"/>
        </w:rPr>
        <w:t>，</w:t>
      </w:r>
      <w:r>
        <w:t>机柜</w:t>
      </w:r>
      <w:r>
        <w:rPr>
          <w:rFonts w:hint="eastAsia"/>
        </w:rPr>
        <w:t>的宽可接受范围</w:t>
      </w:r>
      <w:r>
        <w:rPr>
          <w:rFonts w:hint="eastAsia"/>
        </w:rPr>
        <w:t>600</w:t>
      </w:r>
      <w:r>
        <w:t>-800mm</w:t>
      </w:r>
      <w:r>
        <w:rPr>
          <w:rFonts w:hint="eastAsia"/>
        </w:rPr>
        <w:t>；</w:t>
      </w:r>
    </w:p>
    <w:p w:rsidR="00796B02" w:rsidRDefault="00796B02" w:rsidP="00796B02">
      <w:pPr>
        <w:pStyle w:val="11"/>
      </w:pPr>
      <w:r>
        <w:rPr>
          <w:rFonts w:hint="eastAsia"/>
        </w:rPr>
        <w:t>IT</w:t>
      </w:r>
      <w:r>
        <w:rPr>
          <w:rFonts w:hint="eastAsia"/>
        </w:rPr>
        <w:t>机柜或工业机柜都可以；</w:t>
      </w:r>
    </w:p>
    <w:p w:rsidR="00796B02" w:rsidRDefault="00796B02" w:rsidP="00796B02">
      <w:pPr>
        <w:pStyle w:val="11"/>
      </w:pPr>
      <w:r>
        <w:rPr>
          <w:rFonts w:hint="eastAsia"/>
        </w:rPr>
        <w:t>尽量用标准设备；</w:t>
      </w:r>
    </w:p>
    <w:p w:rsidR="00796B02" w:rsidRDefault="00857193" w:rsidP="00796B02">
      <w:pPr>
        <w:pStyle w:val="11"/>
      </w:pPr>
      <w:r>
        <w:rPr>
          <w:rFonts w:hint="eastAsia"/>
        </w:rPr>
        <w:t>机柜</w:t>
      </w:r>
      <w:r w:rsidR="00796B02">
        <w:rPr>
          <w:rFonts w:hint="eastAsia"/>
        </w:rPr>
        <w:t>底部带滚轮；</w:t>
      </w:r>
    </w:p>
    <w:p w:rsidR="00796B02" w:rsidRDefault="00796B02" w:rsidP="00796B02">
      <w:pPr>
        <w:pStyle w:val="11"/>
      </w:pPr>
      <w:r>
        <w:rPr>
          <w:rFonts w:hint="eastAsia"/>
        </w:rPr>
        <w:t>机柜中的隔板请安图中的格局提供；</w:t>
      </w:r>
    </w:p>
    <w:p w:rsidR="00857193" w:rsidRDefault="00857193" w:rsidP="00796B02">
      <w:pPr>
        <w:pStyle w:val="11"/>
      </w:pPr>
      <w:r>
        <w:rPr>
          <w:rFonts w:hint="eastAsia"/>
        </w:rPr>
        <w:t>上图中电脑机箱尺寸：</w:t>
      </w:r>
      <w:r>
        <w:rPr>
          <w:rFonts w:hint="eastAsia"/>
        </w:rPr>
        <w:t>375</w:t>
      </w:r>
      <w:r>
        <w:t>.3*160*422.5mm</w:t>
      </w:r>
      <w:r>
        <w:rPr>
          <w:rFonts w:hint="eastAsia"/>
        </w:rPr>
        <w:t>；</w:t>
      </w:r>
    </w:p>
    <w:p w:rsidR="00857193" w:rsidRDefault="00857193" w:rsidP="00796B02">
      <w:pPr>
        <w:pStyle w:val="11"/>
        <w:rPr>
          <w:rFonts w:hint="eastAsia"/>
        </w:rPr>
      </w:pPr>
      <w:r>
        <w:rPr>
          <w:rFonts w:hint="eastAsia"/>
        </w:rPr>
        <w:t>显示器尺寸：小于</w:t>
      </w:r>
      <w:r>
        <w:rPr>
          <w:rFonts w:hint="eastAsia"/>
        </w:rPr>
        <w:t>20</w:t>
      </w:r>
      <w:r>
        <w:rPr>
          <w:rFonts w:hint="eastAsia"/>
        </w:rPr>
        <w:t>英寸。</w:t>
      </w:r>
      <w:bookmarkStart w:id="0" w:name="_GoBack"/>
      <w:bookmarkEnd w:id="0"/>
    </w:p>
    <w:p w:rsidR="00796B02" w:rsidRPr="00796B02" w:rsidRDefault="00796B02" w:rsidP="00796B02">
      <w:pPr>
        <w:pStyle w:val="11"/>
        <w:numPr>
          <w:ilvl w:val="0"/>
          <w:numId w:val="0"/>
        </w:numPr>
        <w:ind w:left="400"/>
        <w:rPr>
          <w:rFonts w:hint="eastAsia"/>
        </w:rPr>
      </w:pPr>
    </w:p>
    <w:sectPr w:rsidR="00796B02" w:rsidRPr="00796B02" w:rsidSect="00E6131C">
      <w:footerReference w:type="default" r:id="rId9"/>
      <w:pgSz w:w="11907" w:h="16839" w:code="9"/>
      <w:pgMar w:top="1440" w:right="1800" w:bottom="1440" w:left="1800" w:header="720" w:footer="72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939" w:rsidRDefault="00DC7939">
      <w:r>
        <w:separator/>
      </w:r>
    </w:p>
  </w:endnote>
  <w:endnote w:type="continuationSeparator" w:id="0">
    <w:p w:rsidR="00DC7939" w:rsidRDefault="00DC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E1A" w:rsidRPr="00EB7E1A" w:rsidRDefault="00A16EFD" w:rsidP="00A16EFD">
    <w:pPr>
      <w:pStyle w:val="a6"/>
      <w:spacing w:line="240" w:lineRule="auto"/>
    </w:pPr>
    <w:r>
      <w:rPr>
        <w:noProof/>
      </w:rPr>
      <w:drawing>
        <wp:inline distT="0" distB="0" distL="0" distR="0">
          <wp:extent cx="200539" cy="144000"/>
          <wp:effectExtent l="19050" t="0" r="9011" b="0"/>
          <wp:docPr id="1" name="图片 0" descr="同元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同元LOGO.bmp"/>
                  <pic:cNvPicPr/>
                </pic:nvPicPr>
                <pic:blipFill>
                  <a:blip r:embed="rId1"/>
                  <a:srcRect r="54129"/>
                  <a:stretch>
                    <a:fillRect/>
                  </a:stretch>
                </pic:blipFill>
                <pic:spPr>
                  <a:xfrm>
                    <a:off x="0" y="0"/>
                    <a:ext cx="200539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7E1A">
      <w:rPr>
        <w:rFonts w:hint="eastAsia"/>
      </w:rPr>
      <w:t>苏州同元</w:t>
    </w:r>
    <w:r w:rsidR="00436F94">
      <w:rPr>
        <w:rFonts w:hint="eastAsia"/>
      </w:rPr>
      <w:t>软控</w:t>
    </w:r>
    <w:r w:rsidR="00EB7E1A">
      <w:rPr>
        <w:rFonts w:hint="eastAsia"/>
      </w:rPr>
      <w:t>信息技术有限公司</w:t>
    </w:r>
    <w:r w:rsidR="00EB7E1A">
      <w:rPr>
        <w:rFonts w:hint="eastAsia"/>
      </w:rPr>
      <w:tab/>
    </w:r>
    <w:r w:rsidR="00EB7E1A">
      <w:rPr>
        <w:rFonts w:hint="eastAsia"/>
      </w:rPr>
      <w:tab/>
    </w:r>
    <w:r w:rsidR="00EB7E1A" w:rsidRPr="007C6920">
      <w:rPr>
        <w:rFonts w:hint="eastAsia"/>
      </w:rPr>
      <w:t>第</w:t>
    </w:r>
    <w:r w:rsidR="00C849C3">
      <w:fldChar w:fldCharType="begin"/>
    </w:r>
    <w:r w:rsidR="00C849C3">
      <w:instrText>PAGE</w:instrText>
    </w:r>
    <w:r w:rsidR="00C849C3">
      <w:fldChar w:fldCharType="separate"/>
    </w:r>
    <w:r w:rsidR="00857193">
      <w:rPr>
        <w:noProof/>
      </w:rPr>
      <w:t>1</w:t>
    </w:r>
    <w:r w:rsidR="00C849C3">
      <w:rPr>
        <w:noProof/>
      </w:rPr>
      <w:fldChar w:fldCharType="end"/>
    </w:r>
    <w:r w:rsidR="00EB7E1A" w:rsidRPr="007C6920">
      <w:rPr>
        <w:rFonts w:hint="eastAsia"/>
      </w:rPr>
      <w:t>页</w:t>
    </w:r>
    <w:r w:rsidR="00EB7E1A" w:rsidRPr="007C6920">
      <w:rPr>
        <w:rFonts w:hint="eastAsia"/>
        <w:lang w:val="zh-CN"/>
      </w:rPr>
      <w:t xml:space="preserve">, </w:t>
    </w:r>
    <w:r w:rsidR="00EB7E1A" w:rsidRPr="007C6920">
      <w:rPr>
        <w:rFonts w:hint="eastAsia"/>
        <w:lang w:val="zh-CN"/>
      </w:rPr>
      <w:t>共</w:t>
    </w:r>
    <w:r w:rsidR="00C849C3">
      <w:fldChar w:fldCharType="begin"/>
    </w:r>
    <w:r w:rsidR="00C849C3">
      <w:instrText>SECTIONPAGES</w:instrText>
    </w:r>
    <w:r w:rsidR="00C849C3">
      <w:fldChar w:fldCharType="separate"/>
    </w:r>
    <w:r w:rsidR="00857193">
      <w:rPr>
        <w:noProof/>
      </w:rPr>
      <w:t>2</w:t>
    </w:r>
    <w:r w:rsidR="00C849C3">
      <w:rPr>
        <w:noProof/>
      </w:rPr>
      <w:fldChar w:fldCharType="end"/>
    </w:r>
    <w:r w:rsidR="00EB7E1A" w:rsidRPr="007C6920"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939" w:rsidRDefault="00DC7939">
      <w:r>
        <w:separator/>
      </w:r>
    </w:p>
  </w:footnote>
  <w:footnote w:type="continuationSeparator" w:id="0">
    <w:p w:rsidR="00DC7939" w:rsidRDefault="00DC7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同元LOGO.bmp" style="width:261.7pt;height:89.55pt;visibility:visible;mso-wrap-style:square" o:bullet="t">
        <v:imagedata r:id="rId1" o:title="同元LOGO" cropright="35474f"/>
      </v:shape>
    </w:pict>
  </w:numPicBullet>
  <w:abstractNum w:abstractNumId="0">
    <w:nsid w:val="246F5E05"/>
    <w:multiLevelType w:val="multilevel"/>
    <w:tmpl w:val="5986DD38"/>
    <w:lvl w:ilvl="0">
      <w:start w:val="1"/>
      <w:numFmt w:val="bullet"/>
      <w:pStyle w:val="1"/>
      <w:lvlText w:val=""/>
      <w:lvlJc w:val="left"/>
      <w:pPr>
        <w:tabs>
          <w:tab w:val="num" w:pos="800"/>
        </w:tabs>
        <w:ind w:left="800" w:hanging="300"/>
      </w:pPr>
      <w:rPr>
        <w:rFonts w:ascii="Wingdings" w:hAnsi="Wingdings" w:hint="default"/>
      </w:rPr>
    </w:lvl>
    <w:lvl w:ilvl="1">
      <w:start w:val="1"/>
      <w:numFmt w:val="bullet"/>
      <w:pStyle w:val="2"/>
      <w:lvlText w:val=""/>
      <w:lvlJc w:val="left"/>
      <w:pPr>
        <w:tabs>
          <w:tab w:val="num" w:pos="1300"/>
        </w:tabs>
        <w:ind w:left="1300" w:hanging="300"/>
      </w:pPr>
      <w:rPr>
        <w:rFonts w:ascii="Wingdings" w:hAnsi="Wingdings" w:hint="default"/>
      </w:rPr>
    </w:lvl>
    <w:lvl w:ilvl="2">
      <w:start w:val="1"/>
      <w:numFmt w:val="bullet"/>
      <w:pStyle w:val="3"/>
      <w:lvlText w:val=""/>
      <w:lvlJc w:val="left"/>
      <w:pPr>
        <w:tabs>
          <w:tab w:val="num" w:pos="2000"/>
        </w:tabs>
        <w:ind w:left="2000" w:hanging="3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B30708"/>
    <w:multiLevelType w:val="hybridMultilevel"/>
    <w:tmpl w:val="DEF4BC2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>
    <w:nsid w:val="597D6394"/>
    <w:multiLevelType w:val="hybridMultilevel"/>
    <w:tmpl w:val="E7F077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2AC2AAD"/>
    <w:multiLevelType w:val="hybridMultilevel"/>
    <w:tmpl w:val="B252929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>
    <w:nsid w:val="6A5B00FD"/>
    <w:multiLevelType w:val="multilevel"/>
    <w:tmpl w:val="89EA51C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a"/>
      <w:lvlText w:val="%6."/>
      <w:lvlJc w:val="left"/>
      <w:pPr>
        <w:tabs>
          <w:tab w:val="num" w:pos="400"/>
        </w:tabs>
        <w:ind w:left="400" w:hanging="300"/>
      </w:pPr>
      <w:rPr>
        <w:rFonts w:hint="eastAsia"/>
      </w:rPr>
    </w:lvl>
    <w:lvl w:ilvl="6">
      <w:start w:val="1"/>
      <w:numFmt w:val="decimal"/>
      <w:pStyle w:val="11"/>
      <w:suff w:val="space"/>
      <w:lvlText w:val="(%7)."/>
      <w:lvlJc w:val="left"/>
      <w:pPr>
        <w:ind w:left="0" w:firstLine="400"/>
      </w:pPr>
      <w:rPr>
        <w:rFonts w:hint="eastAsia"/>
      </w:rPr>
    </w:lvl>
    <w:lvl w:ilvl="7">
      <w:start w:val="1"/>
      <w:numFmt w:val="lowerLetter"/>
      <w:pStyle w:val="21"/>
      <w:lvlText w:val="%8."/>
      <w:lvlJc w:val="left"/>
      <w:pPr>
        <w:tabs>
          <w:tab w:val="num" w:pos="1200"/>
        </w:tabs>
        <w:ind w:left="1200" w:hanging="300"/>
      </w:pPr>
      <w:rPr>
        <w:rFonts w:hint="eastAsia"/>
      </w:rPr>
    </w:lvl>
    <w:lvl w:ilvl="8">
      <w:start w:val="1"/>
      <w:numFmt w:val="lowerRoman"/>
      <w:pStyle w:val="31"/>
      <w:lvlText w:val="%9."/>
      <w:lvlJc w:val="left"/>
      <w:pPr>
        <w:tabs>
          <w:tab w:val="num" w:pos="1800"/>
        </w:tabs>
        <w:ind w:left="1800" w:hanging="300"/>
      </w:pPr>
      <w:rPr>
        <w:rFonts w:hint="eastAsia"/>
      </w:rPr>
    </w:lvl>
  </w:abstractNum>
  <w:abstractNum w:abstractNumId="5">
    <w:nsid w:val="72172E87"/>
    <w:multiLevelType w:val="hybridMultilevel"/>
    <w:tmpl w:val="46B27AB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0"/>
  </w:num>
  <w:num w:numId="16">
    <w:abstractNumId w:val="4"/>
  </w:num>
  <w:num w:numId="17">
    <w:abstractNumId w:val="4"/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5"/>
  </w:num>
  <w:num w:numId="30">
    <w:abstractNumId w:val="3"/>
  </w:num>
  <w:num w:numId="3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attachedTemplate r:id="rId1"/>
  <w:defaultTabStop w:val="1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6B"/>
    <w:rsid w:val="0000047F"/>
    <w:rsid w:val="000006D5"/>
    <w:rsid w:val="00001627"/>
    <w:rsid w:val="00002186"/>
    <w:rsid w:val="0000299F"/>
    <w:rsid w:val="00004CA0"/>
    <w:rsid w:val="0000535F"/>
    <w:rsid w:val="000074AD"/>
    <w:rsid w:val="00010128"/>
    <w:rsid w:val="0001094E"/>
    <w:rsid w:val="000124A9"/>
    <w:rsid w:val="000137C2"/>
    <w:rsid w:val="00014BDC"/>
    <w:rsid w:val="000166DE"/>
    <w:rsid w:val="00016EF5"/>
    <w:rsid w:val="00016FA4"/>
    <w:rsid w:val="00017F19"/>
    <w:rsid w:val="00017FD4"/>
    <w:rsid w:val="00022677"/>
    <w:rsid w:val="00023C6C"/>
    <w:rsid w:val="00023E56"/>
    <w:rsid w:val="00024DEA"/>
    <w:rsid w:val="0002505B"/>
    <w:rsid w:val="00026347"/>
    <w:rsid w:val="000265AC"/>
    <w:rsid w:val="0002686A"/>
    <w:rsid w:val="00030B81"/>
    <w:rsid w:val="000313F1"/>
    <w:rsid w:val="00032DDC"/>
    <w:rsid w:val="00032E63"/>
    <w:rsid w:val="00034943"/>
    <w:rsid w:val="00035B51"/>
    <w:rsid w:val="00035BDF"/>
    <w:rsid w:val="00036493"/>
    <w:rsid w:val="000426DF"/>
    <w:rsid w:val="00044028"/>
    <w:rsid w:val="000441BF"/>
    <w:rsid w:val="000459E6"/>
    <w:rsid w:val="000477EB"/>
    <w:rsid w:val="000479C8"/>
    <w:rsid w:val="0005182B"/>
    <w:rsid w:val="000538E4"/>
    <w:rsid w:val="00055722"/>
    <w:rsid w:val="000559D9"/>
    <w:rsid w:val="000567DE"/>
    <w:rsid w:val="00056B13"/>
    <w:rsid w:val="00057DF6"/>
    <w:rsid w:val="00057E4C"/>
    <w:rsid w:val="000609AE"/>
    <w:rsid w:val="00060CE3"/>
    <w:rsid w:val="00061F34"/>
    <w:rsid w:val="000623EE"/>
    <w:rsid w:val="000625C6"/>
    <w:rsid w:val="00062AB1"/>
    <w:rsid w:val="00064197"/>
    <w:rsid w:val="00064C5B"/>
    <w:rsid w:val="000651BC"/>
    <w:rsid w:val="00065BDD"/>
    <w:rsid w:val="000660B1"/>
    <w:rsid w:val="000702FF"/>
    <w:rsid w:val="00070BD7"/>
    <w:rsid w:val="00073A4B"/>
    <w:rsid w:val="00073C6C"/>
    <w:rsid w:val="00075FFF"/>
    <w:rsid w:val="00076EEE"/>
    <w:rsid w:val="0007796C"/>
    <w:rsid w:val="00077C49"/>
    <w:rsid w:val="00080E71"/>
    <w:rsid w:val="00082BA2"/>
    <w:rsid w:val="000836A7"/>
    <w:rsid w:val="0008372E"/>
    <w:rsid w:val="000840D7"/>
    <w:rsid w:val="000850F1"/>
    <w:rsid w:val="00085BA3"/>
    <w:rsid w:val="00085C9F"/>
    <w:rsid w:val="000934D5"/>
    <w:rsid w:val="00095131"/>
    <w:rsid w:val="000971ED"/>
    <w:rsid w:val="0009777F"/>
    <w:rsid w:val="000A05F1"/>
    <w:rsid w:val="000A1243"/>
    <w:rsid w:val="000A62BC"/>
    <w:rsid w:val="000B1148"/>
    <w:rsid w:val="000B1CF0"/>
    <w:rsid w:val="000B3E04"/>
    <w:rsid w:val="000B5614"/>
    <w:rsid w:val="000B67BA"/>
    <w:rsid w:val="000B79A7"/>
    <w:rsid w:val="000B7FE2"/>
    <w:rsid w:val="000C00C2"/>
    <w:rsid w:val="000C0B69"/>
    <w:rsid w:val="000C305E"/>
    <w:rsid w:val="000C573C"/>
    <w:rsid w:val="000C608F"/>
    <w:rsid w:val="000D0567"/>
    <w:rsid w:val="000D2817"/>
    <w:rsid w:val="000D31BC"/>
    <w:rsid w:val="000D3B64"/>
    <w:rsid w:val="000D43C6"/>
    <w:rsid w:val="000D51AE"/>
    <w:rsid w:val="000D5BD2"/>
    <w:rsid w:val="000D66AF"/>
    <w:rsid w:val="000D69B4"/>
    <w:rsid w:val="000D6D37"/>
    <w:rsid w:val="000D6EAD"/>
    <w:rsid w:val="000E0722"/>
    <w:rsid w:val="000E5103"/>
    <w:rsid w:val="000E5E5E"/>
    <w:rsid w:val="000E7801"/>
    <w:rsid w:val="000F0E20"/>
    <w:rsid w:val="000F11A0"/>
    <w:rsid w:val="000F22F4"/>
    <w:rsid w:val="000F2BB6"/>
    <w:rsid w:val="000F2D39"/>
    <w:rsid w:val="000F59A4"/>
    <w:rsid w:val="0010074A"/>
    <w:rsid w:val="00101B01"/>
    <w:rsid w:val="00101D90"/>
    <w:rsid w:val="001025D7"/>
    <w:rsid w:val="001031F3"/>
    <w:rsid w:val="001045D7"/>
    <w:rsid w:val="001053D7"/>
    <w:rsid w:val="00105AEC"/>
    <w:rsid w:val="00111662"/>
    <w:rsid w:val="00112F54"/>
    <w:rsid w:val="00113356"/>
    <w:rsid w:val="00115C79"/>
    <w:rsid w:val="00116413"/>
    <w:rsid w:val="00117DB3"/>
    <w:rsid w:val="001210A9"/>
    <w:rsid w:val="00121508"/>
    <w:rsid w:val="00122E40"/>
    <w:rsid w:val="00122F7E"/>
    <w:rsid w:val="001238C5"/>
    <w:rsid w:val="00124FA8"/>
    <w:rsid w:val="0012663A"/>
    <w:rsid w:val="00126786"/>
    <w:rsid w:val="0013296D"/>
    <w:rsid w:val="001335D1"/>
    <w:rsid w:val="00134D29"/>
    <w:rsid w:val="00137668"/>
    <w:rsid w:val="001409E4"/>
    <w:rsid w:val="00140CFF"/>
    <w:rsid w:val="001421E9"/>
    <w:rsid w:val="001446C1"/>
    <w:rsid w:val="001449EA"/>
    <w:rsid w:val="00145205"/>
    <w:rsid w:val="001457CE"/>
    <w:rsid w:val="00146E59"/>
    <w:rsid w:val="001472D6"/>
    <w:rsid w:val="0014782E"/>
    <w:rsid w:val="001479CA"/>
    <w:rsid w:val="0015109A"/>
    <w:rsid w:val="00151666"/>
    <w:rsid w:val="00162196"/>
    <w:rsid w:val="00162303"/>
    <w:rsid w:val="001629DE"/>
    <w:rsid w:val="001632B4"/>
    <w:rsid w:val="001642CA"/>
    <w:rsid w:val="0016446E"/>
    <w:rsid w:val="00166C10"/>
    <w:rsid w:val="001671FE"/>
    <w:rsid w:val="00167705"/>
    <w:rsid w:val="001677D6"/>
    <w:rsid w:val="00170536"/>
    <w:rsid w:val="00171BC8"/>
    <w:rsid w:val="00173E23"/>
    <w:rsid w:val="00174177"/>
    <w:rsid w:val="00177221"/>
    <w:rsid w:val="0017792F"/>
    <w:rsid w:val="001806DA"/>
    <w:rsid w:val="001811AE"/>
    <w:rsid w:val="00181243"/>
    <w:rsid w:val="001814DB"/>
    <w:rsid w:val="0018199F"/>
    <w:rsid w:val="00181BF0"/>
    <w:rsid w:val="00182C61"/>
    <w:rsid w:val="00184067"/>
    <w:rsid w:val="001842E7"/>
    <w:rsid w:val="001860C3"/>
    <w:rsid w:val="00186370"/>
    <w:rsid w:val="0018755E"/>
    <w:rsid w:val="00192226"/>
    <w:rsid w:val="001928C3"/>
    <w:rsid w:val="001953E3"/>
    <w:rsid w:val="001959C7"/>
    <w:rsid w:val="001961AD"/>
    <w:rsid w:val="00196929"/>
    <w:rsid w:val="001A11DA"/>
    <w:rsid w:val="001B06E1"/>
    <w:rsid w:val="001B120E"/>
    <w:rsid w:val="001B15C2"/>
    <w:rsid w:val="001B2622"/>
    <w:rsid w:val="001B6BFD"/>
    <w:rsid w:val="001C1258"/>
    <w:rsid w:val="001C1BC4"/>
    <w:rsid w:val="001C37C9"/>
    <w:rsid w:val="001C5160"/>
    <w:rsid w:val="001C6BC2"/>
    <w:rsid w:val="001C715E"/>
    <w:rsid w:val="001C7245"/>
    <w:rsid w:val="001C7CF4"/>
    <w:rsid w:val="001D00B2"/>
    <w:rsid w:val="001D02DA"/>
    <w:rsid w:val="001D12F6"/>
    <w:rsid w:val="001D263E"/>
    <w:rsid w:val="001D2AA3"/>
    <w:rsid w:val="001D2E87"/>
    <w:rsid w:val="001D3AE1"/>
    <w:rsid w:val="001D58E3"/>
    <w:rsid w:val="001D5F2C"/>
    <w:rsid w:val="001D62BE"/>
    <w:rsid w:val="001E3A75"/>
    <w:rsid w:val="001E6194"/>
    <w:rsid w:val="001E7E6E"/>
    <w:rsid w:val="001F0030"/>
    <w:rsid w:val="001F0E80"/>
    <w:rsid w:val="001F2501"/>
    <w:rsid w:val="001F56CE"/>
    <w:rsid w:val="00203504"/>
    <w:rsid w:val="002042FC"/>
    <w:rsid w:val="002049D1"/>
    <w:rsid w:val="002114DD"/>
    <w:rsid w:val="00211CDD"/>
    <w:rsid w:val="002139CF"/>
    <w:rsid w:val="00214505"/>
    <w:rsid w:val="00215648"/>
    <w:rsid w:val="0021606C"/>
    <w:rsid w:val="00216442"/>
    <w:rsid w:val="0021747D"/>
    <w:rsid w:val="00220A6C"/>
    <w:rsid w:val="002220BC"/>
    <w:rsid w:val="0022354C"/>
    <w:rsid w:val="002242FB"/>
    <w:rsid w:val="00225085"/>
    <w:rsid w:val="0022648E"/>
    <w:rsid w:val="00226907"/>
    <w:rsid w:val="00226C6F"/>
    <w:rsid w:val="0022741A"/>
    <w:rsid w:val="0022755D"/>
    <w:rsid w:val="00227B51"/>
    <w:rsid w:val="00227DC1"/>
    <w:rsid w:val="00227E21"/>
    <w:rsid w:val="00231642"/>
    <w:rsid w:val="00232E88"/>
    <w:rsid w:val="002346EA"/>
    <w:rsid w:val="002358DA"/>
    <w:rsid w:val="00237877"/>
    <w:rsid w:val="0024060A"/>
    <w:rsid w:val="00242251"/>
    <w:rsid w:val="00242518"/>
    <w:rsid w:val="00243029"/>
    <w:rsid w:val="00244BD2"/>
    <w:rsid w:val="002457A2"/>
    <w:rsid w:val="00251470"/>
    <w:rsid w:val="00252140"/>
    <w:rsid w:val="0025219E"/>
    <w:rsid w:val="00252810"/>
    <w:rsid w:val="00253850"/>
    <w:rsid w:val="00254489"/>
    <w:rsid w:val="002553D9"/>
    <w:rsid w:val="0025543B"/>
    <w:rsid w:val="00260B55"/>
    <w:rsid w:val="002617E0"/>
    <w:rsid w:val="00263E62"/>
    <w:rsid w:val="00265220"/>
    <w:rsid w:val="00266308"/>
    <w:rsid w:val="00266631"/>
    <w:rsid w:val="00274FF6"/>
    <w:rsid w:val="00275BAC"/>
    <w:rsid w:val="00276BDF"/>
    <w:rsid w:val="00277D15"/>
    <w:rsid w:val="002811DF"/>
    <w:rsid w:val="00281A7B"/>
    <w:rsid w:val="00282758"/>
    <w:rsid w:val="0028319F"/>
    <w:rsid w:val="0028560B"/>
    <w:rsid w:val="00291BF1"/>
    <w:rsid w:val="0029268E"/>
    <w:rsid w:val="0029368A"/>
    <w:rsid w:val="00294BAC"/>
    <w:rsid w:val="0029528B"/>
    <w:rsid w:val="0029565A"/>
    <w:rsid w:val="002A03BB"/>
    <w:rsid w:val="002A0ACD"/>
    <w:rsid w:val="002A1D10"/>
    <w:rsid w:val="002A22A5"/>
    <w:rsid w:val="002A25C1"/>
    <w:rsid w:val="002A5E7B"/>
    <w:rsid w:val="002A6E40"/>
    <w:rsid w:val="002A71D9"/>
    <w:rsid w:val="002B05A4"/>
    <w:rsid w:val="002B0DCF"/>
    <w:rsid w:val="002B0EF1"/>
    <w:rsid w:val="002B1D3F"/>
    <w:rsid w:val="002B244E"/>
    <w:rsid w:val="002B25B3"/>
    <w:rsid w:val="002B4228"/>
    <w:rsid w:val="002B6F55"/>
    <w:rsid w:val="002B7176"/>
    <w:rsid w:val="002B7FA6"/>
    <w:rsid w:val="002C0D6D"/>
    <w:rsid w:val="002C1850"/>
    <w:rsid w:val="002C218F"/>
    <w:rsid w:val="002C229A"/>
    <w:rsid w:val="002C22CC"/>
    <w:rsid w:val="002C37D8"/>
    <w:rsid w:val="002C45AD"/>
    <w:rsid w:val="002C4737"/>
    <w:rsid w:val="002C5558"/>
    <w:rsid w:val="002C5564"/>
    <w:rsid w:val="002C5CAD"/>
    <w:rsid w:val="002C625E"/>
    <w:rsid w:val="002C68FD"/>
    <w:rsid w:val="002C713A"/>
    <w:rsid w:val="002C79DC"/>
    <w:rsid w:val="002E0B12"/>
    <w:rsid w:val="002E3A12"/>
    <w:rsid w:val="002E406E"/>
    <w:rsid w:val="002E4425"/>
    <w:rsid w:val="002E5500"/>
    <w:rsid w:val="002F0579"/>
    <w:rsid w:val="002F1A0D"/>
    <w:rsid w:val="002F234C"/>
    <w:rsid w:val="002F5A4D"/>
    <w:rsid w:val="002F731A"/>
    <w:rsid w:val="00300E7A"/>
    <w:rsid w:val="00301FB7"/>
    <w:rsid w:val="00303C8A"/>
    <w:rsid w:val="00304B7F"/>
    <w:rsid w:val="00304E9A"/>
    <w:rsid w:val="00305382"/>
    <w:rsid w:val="003101D8"/>
    <w:rsid w:val="003107A5"/>
    <w:rsid w:val="00310E2C"/>
    <w:rsid w:val="003126F4"/>
    <w:rsid w:val="00313C12"/>
    <w:rsid w:val="00314081"/>
    <w:rsid w:val="00314B3E"/>
    <w:rsid w:val="00314F9C"/>
    <w:rsid w:val="0031571A"/>
    <w:rsid w:val="00317A53"/>
    <w:rsid w:val="00317D54"/>
    <w:rsid w:val="00321516"/>
    <w:rsid w:val="00323F0F"/>
    <w:rsid w:val="00324C5D"/>
    <w:rsid w:val="00326853"/>
    <w:rsid w:val="00327055"/>
    <w:rsid w:val="00327190"/>
    <w:rsid w:val="00327816"/>
    <w:rsid w:val="003311DE"/>
    <w:rsid w:val="00331FBA"/>
    <w:rsid w:val="00332F84"/>
    <w:rsid w:val="00333DE8"/>
    <w:rsid w:val="003341B8"/>
    <w:rsid w:val="00335DA6"/>
    <w:rsid w:val="00335EA1"/>
    <w:rsid w:val="0033670D"/>
    <w:rsid w:val="00337DC1"/>
    <w:rsid w:val="00340CC5"/>
    <w:rsid w:val="00341296"/>
    <w:rsid w:val="00341EB0"/>
    <w:rsid w:val="003426D4"/>
    <w:rsid w:val="0034304F"/>
    <w:rsid w:val="00343FF0"/>
    <w:rsid w:val="0034456C"/>
    <w:rsid w:val="003450B9"/>
    <w:rsid w:val="00345D0B"/>
    <w:rsid w:val="003464C3"/>
    <w:rsid w:val="00347FD2"/>
    <w:rsid w:val="00352308"/>
    <w:rsid w:val="0035336E"/>
    <w:rsid w:val="00353967"/>
    <w:rsid w:val="003542FA"/>
    <w:rsid w:val="00354BEF"/>
    <w:rsid w:val="00356918"/>
    <w:rsid w:val="0035720D"/>
    <w:rsid w:val="0036157E"/>
    <w:rsid w:val="003622E6"/>
    <w:rsid w:val="003627F3"/>
    <w:rsid w:val="00362B53"/>
    <w:rsid w:val="00362DE8"/>
    <w:rsid w:val="003639ED"/>
    <w:rsid w:val="00364CB3"/>
    <w:rsid w:val="00365091"/>
    <w:rsid w:val="00365A1D"/>
    <w:rsid w:val="00365E46"/>
    <w:rsid w:val="003665AD"/>
    <w:rsid w:val="00370CF7"/>
    <w:rsid w:val="003710F6"/>
    <w:rsid w:val="00371292"/>
    <w:rsid w:val="003712F1"/>
    <w:rsid w:val="00372460"/>
    <w:rsid w:val="003727A8"/>
    <w:rsid w:val="00372EAD"/>
    <w:rsid w:val="003821BF"/>
    <w:rsid w:val="003826AB"/>
    <w:rsid w:val="00385769"/>
    <w:rsid w:val="00385A98"/>
    <w:rsid w:val="00385B7B"/>
    <w:rsid w:val="00387E51"/>
    <w:rsid w:val="003928C9"/>
    <w:rsid w:val="00394845"/>
    <w:rsid w:val="00394D8B"/>
    <w:rsid w:val="00394E76"/>
    <w:rsid w:val="003970CE"/>
    <w:rsid w:val="0039718C"/>
    <w:rsid w:val="00397ACE"/>
    <w:rsid w:val="003A0E56"/>
    <w:rsid w:val="003A1085"/>
    <w:rsid w:val="003A3095"/>
    <w:rsid w:val="003A371A"/>
    <w:rsid w:val="003A4A26"/>
    <w:rsid w:val="003A56E9"/>
    <w:rsid w:val="003A6746"/>
    <w:rsid w:val="003A72EA"/>
    <w:rsid w:val="003B03AA"/>
    <w:rsid w:val="003B0D35"/>
    <w:rsid w:val="003B1DA3"/>
    <w:rsid w:val="003B238A"/>
    <w:rsid w:val="003B331A"/>
    <w:rsid w:val="003B37FE"/>
    <w:rsid w:val="003C024B"/>
    <w:rsid w:val="003C189B"/>
    <w:rsid w:val="003C229D"/>
    <w:rsid w:val="003C349E"/>
    <w:rsid w:val="003C44C9"/>
    <w:rsid w:val="003C7D3E"/>
    <w:rsid w:val="003D222D"/>
    <w:rsid w:val="003D262C"/>
    <w:rsid w:val="003D2717"/>
    <w:rsid w:val="003D4705"/>
    <w:rsid w:val="003D4CEE"/>
    <w:rsid w:val="003D4EE6"/>
    <w:rsid w:val="003D5C7A"/>
    <w:rsid w:val="003D60F8"/>
    <w:rsid w:val="003E0488"/>
    <w:rsid w:val="003E37AA"/>
    <w:rsid w:val="003E38F6"/>
    <w:rsid w:val="003E3E4E"/>
    <w:rsid w:val="003E3F40"/>
    <w:rsid w:val="003E61FC"/>
    <w:rsid w:val="003E6752"/>
    <w:rsid w:val="003E6BFE"/>
    <w:rsid w:val="003E70FF"/>
    <w:rsid w:val="003F0D1E"/>
    <w:rsid w:val="003F2435"/>
    <w:rsid w:val="003F37DE"/>
    <w:rsid w:val="003F38AF"/>
    <w:rsid w:val="003F4F3F"/>
    <w:rsid w:val="003F5194"/>
    <w:rsid w:val="004021ED"/>
    <w:rsid w:val="00402F97"/>
    <w:rsid w:val="0040402A"/>
    <w:rsid w:val="00404495"/>
    <w:rsid w:val="00404855"/>
    <w:rsid w:val="00404A05"/>
    <w:rsid w:val="00404E9A"/>
    <w:rsid w:val="00405487"/>
    <w:rsid w:val="00407729"/>
    <w:rsid w:val="00407EA9"/>
    <w:rsid w:val="0041140E"/>
    <w:rsid w:val="00411F8D"/>
    <w:rsid w:val="00413E29"/>
    <w:rsid w:val="00416209"/>
    <w:rsid w:val="0042135E"/>
    <w:rsid w:val="00422027"/>
    <w:rsid w:val="00422183"/>
    <w:rsid w:val="00422EB1"/>
    <w:rsid w:val="004241AC"/>
    <w:rsid w:val="004244A2"/>
    <w:rsid w:val="00424856"/>
    <w:rsid w:val="00424A91"/>
    <w:rsid w:val="004263F6"/>
    <w:rsid w:val="004278AE"/>
    <w:rsid w:val="00430012"/>
    <w:rsid w:val="00431553"/>
    <w:rsid w:val="004315A0"/>
    <w:rsid w:val="00431E6D"/>
    <w:rsid w:val="0043206B"/>
    <w:rsid w:val="00436A4C"/>
    <w:rsid w:val="00436F94"/>
    <w:rsid w:val="004375C3"/>
    <w:rsid w:val="00440189"/>
    <w:rsid w:val="0044069D"/>
    <w:rsid w:val="004411CF"/>
    <w:rsid w:val="00441525"/>
    <w:rsid w:val="004418D1"/>
    <w:rsid w:val="00444F3C"/>
    <w:rsid w:val="0044597C"/>
    <w:rsid w:val="00446574"/>
    <w:rsid w:val="00452ADD"/>
    <w:rsid w:val="00453919"/>
    <w:rsid w:val="00454177"/>
    <w:rsid w:val="00454EEC"/>
    <w:rsid w:val="0045552E"/>
    <w:rsid w:val="00455D74"/>
    <w:rsid w:val="004566E7"/>
    <w:rsid w:val="004569EC"/>
    <w:rsid w:val="00457B92"/>
    <w:rsid w:val="00461EB9"/>
    <w:rsid w:val="0046291E"/>
    <w:rsid w:val="00465860"/>
    <w:rsid w:val="00465905"/>
    <w:rsid w:val="00466776"/>
    <w:rsid w:val="00466D07"/>
    <w:rsid w:val="00466EA5"/>
    <w:rsid w:val="00467E17"/>
    <w:rsid w:val="00470695"/>
    <w:rsid w:val="004707CA"/>
    <w:rsid w:val="0047266F"/>
    <w:rsid w:val="0047640B"/>
    <w:rsid w:val="004769C6"/>
    <w:rsid w:val="00477135"/>
    <w:rsid w:val="004773E2"/>
    <w:rsid w:val="004773F6"/>
    <w:rsid w:val="00477CBD"/>
    <w:rsid w:val="00481163"/>
    <w:rsid w:val="004816EA"/>
    <w:rsid w:val="00482214"/>
    <w:rsid w:val="0048351B"/>
    <w:rsid w:val="00483B32"/>
    <w:rsid w:val="004842D7"/>
    <w:rsid w:val="00484CEA"/>
    <w:rsid w:val="0048539E"/>
    <w:rsid w:val="00486D0F"/>
    <w:rsid w:val="00487D03"/>
    <w:rsid w:val="00490F40"/>
    <w:rsid w:val="00492E37"/>
    <w:rsid w:val="00493A17"/>
    <w:rsid w:val="00494710"/>
    <w:rsid w:val="004953E0"/>
    <w:rsid w:val="004A1F5F"/>
    <w:rsid w:val="004A5C80"/>
    <w:rsid w:val="004A682F"/>
    <w:rsid w:val="004A71B2"/>
    <w:rsid w:val="004B007D"/>
    <w:rsid w:val="004B1D1E"/>
    <w:rsid w:val="004B24F6"/>
    <w:rsid w:val="004B25E2"/>
    <w:rsid w:val="004B4135"/>
    <w:rsid w:val="004B4996"/>
    <w:rsid w:val="004B5933"/>
    <w:rsid w:val="004B5C05"/>
    <w:rsid w:val="004B6261"/>
    <w:rsid w:val="004B6EBA"/>
    <w:rsid w:val="004B75D7"/>
    <w:rsid w:val="004C057B"/>
    <w:rsid w:val="004C407B"/>
    <w:rsid w:val="004C4B1B"/>
    <w:rsid w:val="004C5A25"/>
    <w:rsid w:val="004C769B"/>
    <w:rsid w:val="004C76AD"/>
    <w:rsid w:val="004C7B1B"/>
    <w:rsid w:val="004D0D16"/>
    <w:rsid w:val="004D2598"/>
    <w:rsid w:val="004D32DF"/>
    <w:rsid w:val="004D5148"/>
    <w:rsid w:val="004D5B0C"/>
    <w:rsid w:val="004E0A30"/>
    <w:rsid w:val="004E3C5D"/>
    <w:rsid w:val="004E6A27"/>
    <w:rsid w:val="004E7807"/>
    <w:rsid w:val="004F0789"/>
    <w:rsid w:val="004F33DA"/>
    <w:rsid w:val="004F5438"/>
    <w:rsid w:val="004F719B"/>
    <w:rsid w:val="005028BD"/>
    <w:rsid w:val="00504462"/>
    <w:rsid w:val="0050501D"/>
    <w:rsid w:val="00510B06"/>
    <w:rsid w:val="00512712"/>
    <w:rsid w:val="005151F4"/>
    <w:rsid w:val="00516619"/>
    <w:rsid w:val="0051662B"/>
    <w:rsid w:val="0051699B"/>
    <w:rsid w:val="0052073E"/>
    <w:rsid w:val="00524225"/>
    <w:rsid w:val="00524EA1"/>
    <w:rsid w:val="00526D28"/>
    <w:rsid w:val="00530A3F"/>
    <w:rsid w:val="00532405"/>
    <w:rsid w:val="0053573B"/>
    <w:rsid w:val="00536C78"/>
    <w:rsid w:val="00537390"/>
    <w:rsid w:val="00537E0B"/>
    <w:rsid w:val="0054255B"/>
    <w:rsid w:val="00543009"/>
    <w:rsid w:val="00543F36"/>
    <w:rsid w:val="0054474B"/>
    <w:rsid w:val="00545BA7"/>
    <w:rsid w:val="005463C6"/>
    <w:rsid w:val="005513F9"/>
    <w:rsid w:val="0055177A"/>
    <w:rsid w:val="00553B4E"/>
    <w:rsid w:val="00554D44"/>
    <w:rsid w:val="0055659A"/>
    <w:rsid w:val="0055781D"/>
    <w:rsid w:val="00560B5E"/>
    <w:rsid w:val="00561024"/>
    <w:rsid w:val="00561415"/>
    <w:rsid w:val="00561527"/>
    <w:rsid w:val="00562E04"/>
    <w:rsid w:val="00563BD9"/>
    <w:rsid w:val="005653D2"/>
    <w:rsid w:val="00567FF0"/>
    <w:rsid w:val="00570480"/>
    <w:rsid w:val="0057067E"/>
    <w:rsid w:val="00570780"/>
    <w:rsid w:val="005709CB"/>
    <w:rsid w:val="005731F3"/>
    <w:rsid w:val="005740D7"/>
    <w:rsid w:val="00574DF8"/>
    <w:rsid w:val="00577113"/>
    <w:rsid w:val="00577320"/>
    <w:rsid w:val="00582800"/>
    <w:rsid w:val="00584097"/>
    <w:rsid w:val="005842BE"/>
    <w:rsid w:val="00585B3B"/>
    <w:rsid w:val="00587BFB"/>
    <w:rsid w:val="00587DDB"/>
    <w:rsid w:val="00590706"/>
    <w:rsid w:val="005918F5"/>
    <w:rsid w:val="00591D23"/>
    <w:rsid w:val="005930CC"/>
    <w:rsid w:val="005931C1"/>
    <w:rsid w:val="0059457A"/>
    <w:rsid w:val="00597D73"/>
    <w:rsid w:val="005A26E3"/>
    <w:rsid w:val="005A34B5"/>
    <w:rsid w:val="005A3D27"/>
    <w:rsid w:val="005A5F8E"/>
    <w:rsid w:val="005B1014"/>
    <w:rsid w:val="005B166B"/>
    <w:rsid w:val="005B1F4E"/>
    <w:rsid w:val="005B2A89"/>
    <w:rsid w:val="005B2E77"/>
    <w:rsid w:val="005B468D"/>
    <w:rsid w:val="005B554E"/>
    <w:rsid w:val="005B5789"/>
    <w:rsid w:val="005B5FA9"/>
    <w:rsid w:val="005B7D15"/>
    <w:rsid w:val="005C0484"/>
    <w:rsid w:val="005C06E9"/>
    <w:rsid w:val="005C0F25"/>
    <w:rsid w:val="005C1DDC"/>
    <w:rsid w:val="005C2656"/>
    <w:rsid w:val="005C38A9"/>
    <w:rsid w:val="005C39A1"/>
    <w:rsid w:val="005C39B6"/>
    <w:rsid w:val="005C4096"/>
    <w:rsid w:val="005C62DE"/>
    <w:rsid w:val="005C6438"/>
    <w:rsid w:val="005C670F"/>
    <w:rsid w:val="005C6E61"/>
    <w:rsid w:val="005C6EAC"/>
    <w:rsid w:val="005D2A93"/>
    <w:rsid w:val="005D3757"/>
    <w:rsid w:val="005D3844"/>
    <w:rsid w:val="005D48DC"/>
    <w:rsid w:val="005D54B8"/>
    <w:rsid w:val="005D78E5"/>
    <w:rsid w:val="005D7980"/>
    <w:rsid w:val="005E0D34"/>
    <w:rsid w:val="005E23EE"/>
    <w:rsid w:val="005E2651"/>
    <w:rsid w:val="005E27FD"/>
    <w:rsid w:val="005E2FE5"/>
    <w:rsid w:val="005E3225"/>
    <w:rsid w:val="005E3994"/>
    <w:rsid w:val="005E3A5B"/>
    <w:rsid w:val="005E3BBE"/>
    <w:rsid w:val="005E3BEE"/>
    <w:rsid w:val="005E4FB7"/>
    <w:rsid w:val="005E52B2"/>
    <w:rsid w:val="005E6229"/>
    <w:rsid w:val="005E672C"/>
    <w:rsid w:val="005E6AB0"/>
    <w:rsid w:val="005E6E9F"/>
    <w:rsid w:val="005E7677"/>
    <w:rsid w:val="005F057D"/>
    <w:rsid w:val="005F0F5B"/>
    <w:rsid w:val="005F2B8B"/>
    <w:rsid w:val="005F45CF"/>
    <w:rsid w:val="005F58F5"/>
    <w:rsid w:val="005F612A"/>
    <w:rsid w:val="005F6A89"/>
    <w:rsid w:val="0060175D"/>
    <w:rsid w:val="00601C27"/>
    <w:rsid w:val="00606361"/>
    <w:rsid w:val="0060683B"/>
    <w:rsid w:val="00607BC2"/>
    <w:rsid w:val="006117C1"/>
    <w:rsid w:val="00612BAE"/>
    <w:rsid w:val="0061430A"/>
    <w:rsid w:val="0061493A"/>
    <w:rsid w:val="00616C9F"/>
    <w:rsid w:val="006201ED"/>
    <w:rsid w:val="00620693"/>
    <w:rsid w:val="006218D4"/>
    <w:rsid w:val="00621D38"/>
    <w:rsid w:val="00621D53"/>
    <w:rsid w:val="0062460F"/>
    <w:rsid w:val="00625E0E"/>
    <w:rsid w:val="006273DD"/>
    <w:rsid w:val="0062746B"/>
    <w:rsid w:val="0062778C"/>
    <w:rsid w:val="00627B78"/>
    <w:rsid w:val="006312CF"/>
    <w:rsid w:val="0063300B"/>
    <w:rsid w:val="0063307C"/>
    <w:rsid w:val="00633DA0"/>
    <w:rsid w:val="00635643"/>
    <w:rsid w:val="00635BD2"/>
    <w:rsid w:val="00637427"/>
    <w:rsid w:val="006377C3"/>
    <w:rsid w:val="00645BD5"/>
    <w:rsid w:val="006471C5"/>
    <w:rsid w:val="00650E30"/>
    <w:rsid w:val="00651815"/>
    <w:rsid w:val="0065400E"/>
    <w:rsid w:val="00656819"/>
    <w:rsid w:val="006606B2"/>
    <w:rsid w:val="0066151C"/>
    <w:rsid w:val="00665C32"/>
    <w:rsid w:val="0066700A"/>
    <w:rsid w:val="00667661"/>
    <w:rsid w:val="0067031A"/>
    <w:rsid w:val="006710D5"/>
    <w:rsid w:val="00671F0E"/>
    <w:rsid w:val="00672AA9"/>
    <w:rsid w:val="00675DAA"/>
    <w:rsid w:val="00676522"/>
    <w:rsid w:val="00676EF4"/>
    <w:rsid w:val="0067705F"/>
    <w:rsid w:val="0068012F"/>
    <w:rsid w:val="006809C1"/>
    <w:rsid w:val="006815B7"/>
    <w:rsid w:val="0068263D"/>
    <w:rsid w:val="0068458B"/>
    <w:rsid w:val="00686CC9"/>
    <w:rsid w:val="0068726C"/>
    <w:rsid w:val="00693329"/>
    <w:rsid w:val="00693E63"/>
    <w:rsid w:val="00693F82"/>
    <w:rsid w:val="006949F8"/>
    <w:rsid w:val="00697667"/>
    <w:rsid w:val="00697E39"/>
    <w:rsid w:val="006A0BE9"/>
    <w:rsid w:val="006A1044"/>
    <w:rsid w:val="006A2D85"/>
    <w:rsid w:val="006A2E5A"/>
    <w:rsid w:val="006A3156"/>
    <w:rsid w:val="006A718A"/>
    <w:rsid w:val="006A79BB"/>
    <w:rsid w:val="006B0F7A"/>
    <w:rsid w:val="006C0AE6"/>
    <w:rsid w:val="006C17FC"/>
    <w:rsid w:val="006C5C80"/>
    <w:rsid w:val="006C67C3"/>
    <w:rsid w:val="006D0FE2"/>
    <w:rsid w:val="006D2BCC"/>
    <w:rsid w:val="006D522C"/>
    <w:rsid w:val="006D52C3"/>
    <w:rsid w:val="006D7319"/>
    <w:rsid w:val="006E1EEB"/>
    <w:rsid w:val="006E2651"/>
    <w:rsid w:val="006E45F1"/>
    <w:rsid w:val="006E6174"/>
    <w:rsid w:val="006F1009"/>
    <w:rsid w:val="006F1916"/>
    <w:rsid w:val="006F64A7"/>
    <w:rsid w:val="006F6C9C"/>
    <w:rsid w:val="006F7D31"/>
    <w:rsid w:val="0070576C"/>
    <w:rsid w:val="00705A7F"/>
    <w:rsid w:val="00705DD8"/>
    <w:rsid w:val="00705E8B"/>
    <w:rsid w:val="00706988"/>
    <w:rsid w:val="00707CC5"/>
    <w:rsid w:val="00707F51"/>
    <w:rsid w:val="00710303"/>
    <w:rsid w:val="00711EEC"/>
    <w:rsid w:val="007121AE"/>
    <w:rsid w:val="00714820"/>
    <w:rsid w:val="00714A33"/>
    <w:rsid w:val="00715881"/>
    <w:rsid w:val="007165F4"/>
    <w:rsid w:val="0071693A"/>
    <w:rsid w:val="0071769A"/>
    <w:rsid w:val="00721055"/>
    <w:rsid w:val="007212B9"/>
    <w:rsid w:val="0072230D"/>
    <w:rsid w:val="0072523C"/>
    <w:rsid w:val="00726F9C"/>
    <w:rsid w:val="00727821"/>
    <w:rsid w:val="00731351"/>
    <w:rsid w:val="00731B5B"/>
    <w:rsid w:val="00731E99"/>
    <w:rsid w:val="00733168"/>
    <w:rsid w:val="00733393"/>
    <w:rsid w:val="00734736"/>
    <w:rsid w:val="00735D29"/>
    <w:rsid w:val="00736555"/>
    <w:rsid w:val="00740AB4"/>
    <w:rsid w:val="00742001"/>
    <w:rsid w:val="00744E77"/>
    <w:rsid w:val="00747D12"/>
    <w:rsid w:val="00753639"/>
    <w:rsid w:val="007536F4"/>
    <w:rsid w:val="00757829"/>
    <w:rsid w:val="0076065F"/>
    <w:rsid w:val="00760B63"/>
    <w:rsid w:val="007617B5"/>
    <w:rsid w:val="007631D1"/>
    <w:rsid w:val="00764184"/>
    <w:rsid w:val="00764576"/>
    <w:rsid w:val="00764A04"/>
    <w:rsid w:val="007661C9"/>
    <w:rsid w:val="00771353"/>
    <w:rsid w:val="007766CA"/>
    <w:rsid w:val="00782524"/>
    <w:rsid w:val="007827F5"/>
    <w:rsid w:val="007830BA"/>
    <w:rsid w:val="0078431A"/>
    <w:rsid w:val="00784B80"/>
    <w:rsid w:val="0079116F"/>
    <w:rsid w:val="00791771"/>
    <w:rsid w:val="007930F6"/>
    <w:rsid w:val="00794C04"/>
    <w:rsid w:val="00796B02"/>
    <w:rsid w:val="007A002E"/>
    <w:rsid w:val="007A09E2"/>
    <w:rsid w:val="007A1861"/>
    <w:rsid w:val="007A18DF"/>
    <w:rsid w:val="007A657B"/>
    <w:rsid w:val="007A6FC0"/>
    <w:rsid w:val="007A7280"/>
    <w:rsid w:val="007B0A38"/>
    <w:rsid w:val="007B0BCE"/>
    <w:rsid w:val="007B2CCA"/>
    <w:rsid w:val="007B335C"/>
    <w:rsid w:val="007B3B65"/>
    <w:rsid w:val="007B3BE6"/>
    <w:rsid w:val="007B41A2"/>
    <w:rsid w:val="007B43F2"/>
    <w:rsid w:val="007B609A"/>
    <w:rsid w:val="007B6CD3"/>
    <w:rsid w:val="007C0BB2"/>
    <w:rsid w:val="007C0E99"/>
    <w:rsid w:val="007C29E0"/>
    <w:rsid w:val="007C2B4B"/>
    <w:rsid w:val="007C2DD8"/>
    <w:rsid w:val="007C40A1"/>
    <w:rsid w:val="007C6920"/>
    <w:rsid w:val="007C7873"/>
    <w:rsid w:val="007D0BBA"/>
    <w:rsid w:val="007D19B5"/>
    <w:rsid w:val="007D2513"/>
    <w:rsid w:val="007D2B85"/>
    <w:rsid w:val="007D39AD"/>
    <w:rsid w:val="007D3F92"/>
    <w:rsid w:val="007D6A5E"/>
    <w:rsid w:val="007E02F0"/>
    <w:rsid w:val="007E1D8D"/>
    <w:rsid w:val="007E242E"/>
    <w:rsid w:val="007E2CF0"/>
    <w:rsid w:val="007E54D5"/>
    <w:rsid w:val="007E5916"/>
    <w:rsid w:val="007E5B05"/>
    <w:rsid w:val="007E5E4A"/>
    <w:rsid w:val="007F0FB7"/>
    <w:rsid w:val="007F2AFA"/>
    <w:rsid w:val="007F46B1"/>
    <w:rsid w:val="007F78EB"/>
    <w:rsid w:val="007F7D33"/>
    <w:rsid w:val="00800DEC"/>
    <w:rsid w:val="0080184D"/>
    <w:rsid w:val="00801E77"/>
    <w:rsid w:val="00804369"/>
    <w:rsid w:val="00804691"/>
    <w:rsid w:val="00804917"/>
    <w:rsid w:val="008054CB"/>
    <w:rsid w:val="00805ED2"/>
    <w:rsid w:val="00806434"/>
    <w:rsid w:val="00806AC7"/>
    <w:rsid w:val="00806E85"/>
    <w:rsid w:val="008106DA"/>
    <w:rsid w:val="00810EA6"/>
    <w:rsid w:val="008114A3"/>
    <w:rsid w:val="008163AD"/>
    <w:rsid w:val="0081652B"/>
    <w:rsid w:val="00817985"/>
    <w:rsid w:val="0082326A"/>
    <w:rsid w:val="00831330"/>
    <w:rsid w:val="008317BA"/>
    <w:rsid w:val="00831D7C"/>
    <w:rsid w:val="008333C3"/>
    <w:rsid w:val="00834A48"/>
    <w:rsid w:val="008418AF"/>
    <w:rsid w:val="00842132"/>
    <w:rsid w:val="008429FE"/>
    <w:rsid w:val="00842B6F"/>
    <w:rsid w:val="00843DEA"/>
    <w:rsid w:val="0084468F"/>
    <w:rsid w:val="008450D4"/>
    <w:rsid w:val="0084539D"/>
    <w:rsid w:val="00845779"/>
    <w:rsid w:val="00846605"/>
    <w:rsid w:val="00847C97"/>
    <w:rsid w:val="00847FC9"/>
    <w:rsid w:val="00852D66"/>
    <w:rsid w:val="00854B93"/>
    <w:rsid w:val="0085515F"/>
    <w:rsid w:val="00855A6C"/>
    <w:rsid w:val="008564B5"/>
    <w:rsid w:val="008568E0"/>
    <w:rsid w:val="00856DC1"/>
    <w:rsid w:val="00857193"/>
    <w:rsid w:val="0085725B"/>
    <w:rsid w:val="00857849"/>
    <w:rsid w:val="008578C2"/>
    <w:rsid w:val="008619CF"/>
    <w:rsid w:val="00863D90"/>
    <w:rsid w:val="00864F4F"/>
    <w:rsid w:val="0087032E"/>
    <w:rsid w:val="008717A7"/>
    <w:rsid w:val="00871928"/>
    <w:rsid w:val="00872DF7"/>
    <w:rsid w:val="00875976"/>
    <w:rsid w:val="0088180E"/>
    <w:rsid w:val="00881BBF"/>
    <w:rsid w:val="00881C85"/>
    <w:rsid w:val="00883017"/>
    <w:rsid w:val="00884842"/>
    <w:rsid w:val="008870F7"/>
    <w:rsid w:val="00887831"/>
    <w:rsid w:val="008914E7"/>
    <w:rsid w:val="0089169A"/>
    <w:rsid w:val="0089499C"/>
    <w:rsid w:val="00894BE7"/>
    <w:rsid w:val="008952CC"/>
    <w:rsid w:val="00895EB6"/>
    <w:rsid w:val="00895F44"/>
    <w:rsid w:val="00896DC1"/>
    <w:rsid w:val="008973E3"/>
    <w:rsid w:val="00897671"/>
    <w:rsid w:val="008A0BA1"/>
    <w:rsid w:val="008A0D57"/>
    <w:rsid w:val="008A0EE0"/>
    <w:rsid w:val="008A2211"/>
    <w:rsid w:val="008A2369"/>
    <w:rsid w:val="008A59C3"/>
    <w:rsid w:val="008B417A"/>
    <w:rsid w:val="008B6628"/>
    <w:rsid w:val="008B7F48"/>
    <w:rsid w:val="008C0D95"/>
    <w:rsid w:val="008C3290"/>
    <w:rsid w:val="008C5CE5"/>
    <w:rsid w:val="008C6248"/>
    <w:rsid w:val="008C6630"/>
    <w:rsid w:val="008C6FB7"/>
    <w:rsid w:val="008D03E1"/>
    <w:rsid w:val="008D068D"/>
    <w:rsid w:val="008D310E"/>
    <w:rsid w:val="008D345E"/>
    <w:rsid w:val="008D4A91"/>
    <w:rsid w:val="008D591D"/>
    <w:rsid w:val="008D5B1C"/>
    <w:rsid w:val="008D6677"/>
    <w:rsid w:val="008D7B0F"/>
    <w:rsid w:val="008E0C57"/>
    <w:rsid w:val="008E1AAE"/>
    <w:rsid w:val="008E1AEE"/>
    <w:rsid w:val="008E39EA"/>
    <w:rsid w:val="008E3AF0"/>
    <w:rsid w:val="008E41C8"/>
    <w:rsid w:val="008F231A"/>
    <w:rsid w:val="008F472C"/>
    <w:rsid w:val="008F728D"/>
    <w:rsid w:val="008F7875"/>
    <w:rsid w:val="008F7F43"/>
    <w:rsid w:val="00901D04"/>
    <w:rsid w:val="00901FB3"/>
    <w:rsid w:val="00902C53"/>
    <w:rsid w:val="00902CC2"/>
    <w:rsid w:val="00904386"/>
    <w:rsid w:val="0090617E"/>
    <w:rsid w:val="00906AC1"/>
    <w:rsid w:val="00907BA1"/>
    <w:rsid w:val="009107D5"/>
    <w:rsid w:val="009116EB"/>
    <w:rsid w:val="00913CA1"/>
    <w:rsid w:val="00913E5B"/>
    <w:rsid w:val="00913EAD"/>
    <w:rsid w:val="00913F7C"/>
    <w:rsid w:val="00914B9C"/>
    <w:rsid w:val="00914EBE"/>
    <w:rsid w:val="0091742B"/>
    <w:rsid w:val="00917AC5"/>
    <w:rsid w:val="009225A9"/>
    <w:rsid w:val="00922A5A"/>
    <w:rsid w:val="00923365"/>
    <w:rsid w:val="009240D3"/>
    <w:rsid w:val="0092669A"/>
    <w:rsid w:val="00930490"/>
    <w:rsid w:val="009308C3"/>
    <w:rsid w:val="00931AAF"/>
    <w:rsid w:val="009327EC"/>
    <w:rsid w:val="00933A68"/>
    <w:rsid w:val="009349A8"/>
    <w:rsid w:val="00934F35"/>
    <w:rsid w:val="009363B1"/>
    <w:rsid w:val="00936560"/>
    <w:rsid w:val="00937C97"/>
    <w:rsid w:val="00940D84"/>
    <w:rsid w:val="00942132"/>
    <w:rsid w:val="00942441"/>
    <w:rsid w:val="0094335B"/>
    <w:rsid w:val="00951C3D"/>
    <w:rsid w:val="00952546"/>
    <w:rsid w:val="00953A57"/>
    <w:rsid w:val="00960B39"/>
    <w:rsid w:val="00962DE4"/>
    <w:rsid w:val="00963420"/>
    <w:rsid w:val="00963914"/>
    <w:rsid w:val="009648C2"/>
    <w:rsid w:val="0096784B"/>
    <w:rsid w:val="009721B3"/>
    <w:rsid w:val="00973944"/>
    <w:rsid w:val="00973CCD"/>
    <w:rsid w:val="009757D1"/>
    <w:rsid w:val="009769E4"/>
    <w:rsid w:val="00980512"/>
    <w:rsid w:val="009806E1"/>
    <w:rsid w:val="009843DB"/>
    <w:rsid w:val="009872AC"/>
    <w:rsid w:val="00990BCD"/>
    <w:rsid w:val="0099117E"/>
    <w:rsid w:val="00991A9F"/>
    <w:rsid w:val="0099741D"/>
    <w:rsid w:val="00997ED8"/>
    <w:rsid w:val="009A0473"/>
    <w:rsid w:val="009A0EDF"/>
    <w:rsid w:val="009A1154"/>
    <w:rsid w:val="009A14CC"/>
    <w:rsid w:val="009A276D"/>
    <w:rsid w:val="009A3069"/>
    <w:rsid w:val="009A3CA9"/>
    <w:rsid w:val="009A3E01"/>
    <w:rsid w:val="009A3F40"/>
    <w:rsid w:val="009A4EEF"/>
    <w:rsid w:val="009A5095"/>
    <w:rsid w:val="009A7B09"/>
    <w:rsid w:val="009B07F0"/>
    <w:rsid w:val="009B0923"/>
    <w:rsid w:val="009B3AB8"/>
    <w:rsid w:val="009B4AD1"/>
    <w:rsid w:val="009B7743"/>
    <w:rsid w:val="009B7DF5"/>
    <w:rsid w:val="009C0874"/>
    <w:rsid w:val="009C0BA9"/>
    <w:rsid w:val="009C114C"/>
    <w:rsid w:val="009C25E8"/>
    <w:rsid w:val="009C2C6F"/>
    <w:rsid w:val="009C3B59"/>
    <w:rsid w:val="009C3EF8"/>
    <w:rsid w:val="009D07B3"/>
    <w:rsid w:val="009D2215"/>
    <w:rsid w:val="009D3834"/>
    <w:rsid w:val="009D61FE"/>
    <w:rsid w:val="009E1103"/>
    <w:rsid w:val="009E11DA"/>
    <w:rsid w:val="009E1410"/>
    <w:rsid w:val="009E2685"/>
    <w:rsid w:val="009E366C"/>
    <w:rsid w:val="009E39CC"/>
    <w:rsid w:val="009E4DF8"/>
    <w:rsid w:val="009E6D5A"/>
    <w:rsid w:val="009F1E0D"/>
    <w:rsid w:val="009F304D"/>
    <w:rsid w:val="009F6A23"/>
    <w:rsid w:val="00A019B2"/>
    <w:rsid w:val="00A01FDF"/>
    <w:rsid w:val="00A039BE"/>
    <w:rsid w:val="00A04C50"/>
    <w:rsid w:val="00A070BC"/>
    <w:rsid w:val="00A116E4"/>
    <w:rsid w:val="00A12C07"/>
    <w:rsid w:val="00A130AA"/>
    <w:rsid w:val="00A139A6"/>
    <w:rsid w:val="00A16B03"/>
    <w:rsid w:val="00A16EFD"/>
    <w:rsid w:val="00A21A22"/>
    <w:rsid w:val="00A21A75"/>
    <w:rsid w:val="00A21D14"/>
    <w:rsid w:val="00A22361"/>
    <w:rsid w:val="00A2251B"/>
    <w:rsid w:val="00A23520"/>
    <w:rsid w:val="00A2633D"/>
    <w:rsid w:val="00A26487"/>
    <w:rsid w:val="00A331FC"/>
    <w:rsid w:val="00A3343F"/>
    <w:rsid w:val="00A3413F"/>
    <w:rsid w:val="00A34222"/>
    <w:rsid w:val="00A35003"/>
    <w:rsid w:val="00A35CB5"/>
    <w:rsid w:val="00A36700"/>
    <w:rsid w:val="00A42468"/>
    <w:rsid w:val="00A43953"/>
    <w:rsid w:val="00A46219"/>
    <w:rsid w:val="00A46F30"/>
    <w:rsid w:val="00A47F05"/>
    <w:rsid w:val="00A514BF"/>
    <w:rsid w:val="00A54649"/>
    <w:rsid w:val="00A61141"/>
    <w:rsid w:val="00A64309"/>
    <w:rsid w:val="00A648B1"/>
    <w:rsid w:val="00A6531B"/>
    <w:rsid w:val="00A66FE8"/>
    <w:rsid w:val="00A755C0"/>
    <w:rsid w:val="00A82295"/>
    <w:rsid w:val="00A8255E"/>
    <w:rsid w:val="00A8515E"/>
    <w:rsid w:val="00A85666"/>
    <w:rsid w:val="00A86ABD"/>
    <w:rsid w:val="00A86D80"/>
    <w:rsid w:val="00A90381"/>
    <w:rsid w:val="00A90CA3"/>
    <w:rsid w:val="00A9349C"/>
    <w:rsid w:val="00A93AF2"/>
    <w:rsid w:val="00A9408E"/>
    <w:rsid w:val="00A958A8"/>
    <w:rsid w:val="00A96E2A"/>
    <w:rsid w:val="00AA2CD9"/>
    <w:rsid w:val="00AA3CC7"/>
    <w:rsid w:val="00AA5844"/>
    <w:rsid w:val="00AA7425"/>
    <w:rsid w:val="00AB15F7"/>
    <w:rsid w:val="00AB1717"/>
    <w:rsid w:val="00AB32DD"/>
    <w:rsid w:val="00AB6121"/>
    <w:rsid w:val="00AB6335"/>
    <w:rsid w:val="00AB7DB2"/>
    <w:rsid w:val="00AC1078"/>
    <w:rsid w:val="00AC2379"/>
    <w:rsid w:val="00AC2F1B"/>
    <w:rsid w:val="00AC46B6"/>
    <w:rsid w:val="00AC4C54"/>
    <w:rsid w:val="00AC4C92"/>
    <w:rsid w:val="00AC4DBC"/>
    <w:rsid w:val="00AC502C"/>
    <w:rsid w:val="00AC6874"/>
    <w:rsid w:val="00AC732C"/>
    <w:rsid w:val="00AC7D00"/>
    <w:rsid w:val="00AD3584"/>
    <w:rsid w:val="00AD6B19"/>
    <w:rsid w:val="00AD7B75"/>
    <w:rsid w:val="00AD7EB4"/>
    <w:rsid w:val="00AE4404"/>
    <w:rsid w:val="00AE5BB6"/>
    <w:rsid w:val="00AE6B51"/>
    <w:rsid w:val="00AF2348"/>
    <w:rsid w:val="00AF3753"/>
    <w:rsid w:val="00AF6793"/>
    <w:rsid w:val="00AF6E58"/>
    <w:rsid w:val="00AF717E"/>
    <w:rsid w:val="00AF73F9"/>
    <w:rsid w:val="00AF75AF"/>
    <w:rsid w:val="00AF7AE7"/>
    <w:rsid w:val="00B005EB"/>
    <w:rsid w:val="00B006FB"/>
    <w:rsid w:val="00B01E37"/>
    <w:rsid w:val="00B02518"/>
    <w:rsid w:val="00B0508B"/>
    <w:rsid w:val="00B05AD7"/>
    <w:rsid w:val="00B115E9"/>
    <w:rsid w:val="00B16BB5"/>
    <w:rsid w:val="00B2187D"/>
    <w:rsid w:val="00B2188F"/>
    <w:rsid w:val="00B22071"/>
    <w:rsid w:val="00B23EC2"/>
    <w:rsid w:val="00B24425"/>
    <w:rsid w:val="00B24B8F"/>
    <w:rsid w:val="00B24EC3"/>
    <w:rsid w:val="00B3040A"/>
    <w:rsid w:val="00B340F0"/>
    <w:rsid w:val="00B342D8"/>
    <w:rsid w:val="00B34DEB"/>
    <w:rsid w:val="00B4033F"/>
    <w:rsid w:val="00B40779"/>
    <w:rsid w:val="00B40BEC"/>
    <w:rsid w:val="00B4145F"/>
    <w:rsid w:val="00B414BC"/>
    <w:rsid w:val="00B42C9A"/>
    <w:rsid w:val="00B42DC9"/>
    <w:rsid w:val="00B4340E"/>
    <w:rsid w:val="00B459E4"/>
    <w:rsid w:val="00B45D9F"/>
    <w:rsid w:val="00B46BE8"/>
    <w:rsid w:val="00B46DFA"/>
    <w:rsid w:val="00B50371"/>
    <w:rsid w:val="00B50825"/>
    <w:rsid w:val="00B50832"/>
    <w:rsid w:val="00B508FC"/>
    <w:rsid w:val="00B509C0"/>
    <w:rsid w:val="00B50A1E"/>
    <w:rsid w:val="00B522B4"/>
    <w:rsid w:val="00B52FDE"/>
    <w:rsid w:val="00B54485"/>
    <w:rsid w:val="00B56986"/>
    <w:rsid w:val="00B6091B"/>
    <w:rsid w:val="00B611D5"/>
    <w:rsid w:val="00B61359"/>
    <w:rsid w:val="00B62B14"/>
    <w:rsid w:val="00B63F34"/>
    <w:rsid w:val="00B64804"/>
    <w:rsid w:val="00B6594C"/>
    <w:rsid w:val="00B66A63"/>
    <w:rsid w:val="00B6757C"/>
    <w:rsid w:val="00B71AAE"/>
    <w:rsid w:val="00B72429"/>
    <w:rsid w:val="00B73336"/>
    <w:rsid w:val="00B7348B"/>
    <w:rsid w:val="00B73EC0"/>
    <w:rsid w:val="00B74A07"/>
    <w:rsid w:val="00B75E6B"/>
    <w:rsid w:val="00B75EFD"/>
    <w:rsid w:val="00B765DD"/>
    <w:rsid w:val="00B76AE8"/>
    <w:rsid w:val="00B76E6B"/>
    <w:rsid w:val="00B775F5"/>
    <w:rsid w:val="00B80EB3"/>
    <w:rsid w:val="00B8199A"/>
    <w:rsid w:val="00B838CA"/>
    <w:rsid w:val="00B845E3"/>
    <w:rsid w:val="00B84884"/>
    <w:rsid w:val="00B84ACA"/>
    <w:rsid w:val="00B84E4E"/>
    <w:rsid w:val="00B90182"/>
    <w:rsid w:val="00B908DB"/>
    <w:rsid w:val="00B90BDA"/>
    <w:rsid w:val="00B946BE"/>
    <w:rsid w:val="00B979A9"/>
    <w:rsid w:val="00BA0DC6"/>
    <w:rsid w:val="00BA1CD9"/>
    <w:rsid w:val="00BA20D3"/>
    <w:rsid w:val="00BA2FD9"/>
    <w:rsid w:val="00BA314D"/>
    <w:rsid w:val="00BA32DF"/>
    <w:rsid w:val="00BA377F"/>
    <w:rsid w:val="00BA3FD8"/>
    <w:rsid w:val="00BA4F88"/>
    <w:rsid w:val="00BA6290"/>
    <w:rsid w:val="00BA67AD"/>
    <w:rsid w:val="00BA7D09"/>
    <w:rsid w:val="00BB005E"/>
    <w:rsid w:val="00BB058D"/>
    <w:rsid w:val="00BB0A03"/>
    <w:rsid w:val="00BB1CEA"/>
    <w:rsid w:val="00BB304F"/>
    <w:rsid w:val="00BB3974"/>
    <w:rsid w:val="00BB4B87"/>
    <w:rsid w:val="00BB5B45"/>
    <w:rsid w:val="00BC23AE"/>
    <w:rsid w:val="00BC5903"/>
    <w:rsid w:val="00BC59F0"/>
    <w:rsid w:val="00BD1A5C"/>
    <w:rsid w:val="00BD372E"/>
    <w:rsid w:val="00BD3EDE"/>
    <w:rsid w:val="00BD4367"/>
    <w:rsid w:val="00BD5F3B"/>
    <w:rsid w:val="00BD7AC1"/>
    <w:rsid w:val="00BE0D1B"/>
    <w:rsid w:val="00BE1FD2"/>
    <w:rsid w:val="00BE2D9D"/>
    <w:rsid w:val="00BE3454"/>
    <w:rsid w:val="00BE4F7A"/>
    <w:rsid w:val="00BE5572"/>
    <w:rsid w:val="00BE5AE7"/>
    <w:rsid w:val="00BE5B15"/>
    <w:rsid w:val="00BE6035"/>
    <w:rsid w:val="00BE6B55"/>
    <w:rsid w:val="00BE75C6"/>
    <w:rsid w:val="00BF00C2"/>
    <w:rsid w:val="00BF044B"/>
    <w:rsid w:val="00BF075C"/>
    <w:rsid w:val="00BF122C"/>
    <w:rsid w:val="00BF1DF8"/>
    <w:rsid w:val="00BF29B0"/>
    <w:rsid w:val="00BF3BB5"/>
    <w:rsid w:val="00BF4531"/>
    <w:rsid w:val="00BF4683"/>
    <w:rsid w:val="00BF674A"/>
    <w:rsid w:val="00C02D42"/>
    <w:rsid w:val="00C0384B"/>
    <w:rsid w:val="00C11B8F"/>
    <w:rsid w:val="00C1212A"/>
    <w:rsid w:val="00C12558"/>
    <w:rsid w:val="00C12B2A"/>
    <w:rsid w:val="00C17E15"/>
    <w:rsid w:val="00C20FE1"/>
    <w:rsid w:val="00C22387"/>
    <w:rsid w:val="00C2441C"/>
    <w:rsid w:val="00C24BF7"/>
    <w:rsid w:val="00C24DE1"/>
    <w:rsid w:val="00C263F2"/>
    <w:rsid w:val="00C27951"/>
    <w:rsid w:val="00C30010"/>
    <w:rsid w:val="00C31071"/>
    <w:rsid w:val="00C32A96"/>
    <w:rsid w:val="00C337B7"/>
    <w:rsid w:val="00C339B8"/>
    <w:rsid w:val="00C356B1"/>
    <w:rsid w:val="00C37805"/>
    <w:rsid w:val="00C37AC7"/>
    <w:rsid w:val="00C37CAA"/>
    <w:rsid w:val="00C40487"/>
    <w:rsid w:val="00C40878"/>
    <w:rsid w:val="00C42791"/>
    <w:rsid w:val="00C43057"/>
    <w:rsid w:val="00C43155"/>
    <w:rsid w:val="00C438E5"/>
    <w:rsid w:val="00C43FED"/>
    <w:rsid w:val="00C47FE5"/>
    <w:rsid w:val="00C5156B"/>
    <w:rsid w:val="00C5280C"/>
    <w:rsid w:val="00C53146"/>
    <w:rsid w:val="00C54AB5"/>
    <w:rsid w:val="00C55A65"/>
    <w:rsid w:val="00C60232"/>
    <w:rsid w:val="00C6215C"/>
    <w:rsid w:val="00C64B75"/>
    <w:rsid w:val="00C65A47"/>
    <w:rsid w:val="00C65DE8"/>
    <w:rsid w:val="00C65E0F"/>
    <w:rsid w:val="00C66189"/>
    <w:rsid w:val="00C66976"/>
    <w:rsid w:val="00C67690"/>
    <w:rsid w:val="00C67F41"/>
    <w:rsid w:val="00C7232F"/>
    <w:rsid w:val="00C723A5"/>
    <w:rsid w:val="00C72CD7"/>
    <w:rsid w:val="00C73105"/>
    <w:rsid w:val="00C740F6"/>
    <w:rsid w:val="00C74298"/>
    <w:rsid w:val="00C746C4"/>
    <w:rsid w:val="00C74EF4"/>
    <w:rsid w:val="00C75CE1"/>
    <w:rsid w:val="00C762F4"/>
    <w:rsid w:val="00C764CD"/>
    <w:rsid w:val="00C76BA3"/>
    <w:rsid w:val="00C772E1"/>
    <w:rsid w:val="00C77BAD"/>
    <w:rsid w:val="00C80409"/>
    <w:rsid w:val="00C80D16"/>
    <w:rsid w:val="00C816DD"/>
    <w:rsid w:val="00C82453"/>
    <w:rsid w:val="00C8289C"/>
    <w:rsid w:val="00C82FAF"/>
    <w:rsid w:val="00C82FF4"/>
    <w:rsid w:val="00C83ABC"/>
    <w:rsid w:val="00C84817"/>
    <w:rsid w:val="00C849C3"/>
    <w:rsid w:val="00C84E19"/>
    <w:rsid w:val="00C940C6"/>
    <w:rsid w:val="00C971D2"/>
    <w:rsid w:val="00C97CBD"/>
    <w:rsid w:val="00CA0930"/>
    <w:rsid w:val="00CA1AEE"/>
    <w:rsid w:val="00CA1D02"/>
    <w:rsid w:val="00CA2616"/>
    <w:rsid w:val="00CA4DFD"/>
    <w:rsid w:val="00CA51AC"/>
    <w:rsid w:val="00CA6442"/>
    <w:rsid w:val="00CA7934"/>
    <w:rsid w:val="00CB1EE9"/>
    <w:rsid w:val="00CB25B4"/>
    <w:rsid w:val="00CB33F4"/>
    <w:rsid w:val="00CB47CD"/>
    <w:rsid w:val="00CB4E96"/>
    <w:rsid w:val="00CB6539"/>
    <w:rsid w:val="00CB6EB6"/>
    <w:rsid w:val="00CB6FE0"/>
    <w:rsid w:val="00CB7532"/>
    <w:rsid w:val="00CB7B78"/>
    <w:rsid w:val="00CC1D11"/>
    <w:rsid w:val="00CC32E8"/>
    <w:rsid w:val="00CC3E23"/>
    <w:rsid w:val="00CC4E83"/>
    <w:rsid w:val="00CC52BB"/>
    <w:rsid w:val="00CC658D"/>
    <w:rsid w:val="00CC7DA7"/>
    <w:rsid w:val="00CD02F9"/>
    <w:rsid w:val="00CD16FA"/>
    <w:rsid w:val="00CD25EA"/>
    <w:rsid w:val="00CD3686"/>
    <w:rsid w:val="00CD59D9"/>
    <w:rsid w:val="00CD6819"/>
    <w:rsid w:val="00CD6C1D"/>
    <w:rsid w:val="00CD7459"/>
    <w:rsid w:val="00CD77F7"/>
    <w:rsid w:val="00CE0144"/>
    <w:rsid w:val="00CE02FA"/>
    <w:rsid w:val="00CE1852"/>
    <w:rsid w:val="00CE30B1"/>
    <w:rsid w:val="00CE325D"/>
    <w:rsid w:val="00CE33C6"/>
    <w:rsid w:val="00CE34D5"/>
    <w:rsid w:val="00CE4AE5"/>
    <w:rsid w:val="00CE57E9"/>
    <w:rsid w:val="00CF03E8"/>
    <w:rsid w:val="00CF07E4"/>
    <w:rsid w:val="00CF0D67"/>
    <w:rsid w:val="00CF1265"/>
    <w:rsid w:val="00CF15F3"/>
    <w:rsid w:val="00CF1AFC"/>
    <w:rsid w:val="00CF55A5"/>
    <w:rsid w:val="00CF7799"/>
    <w:rsid w:val="00D00767"/>
    <w:rsid w:val="00D020AC"/>
    <w:rsid w:val="00D04CD2"/>
    <w:rsid w:val="00D06FB3"/>
    <w:rsid w:val="00D07D29"/>
    <w:rsid w:val="00D10718"/>
    <w:rsid w:val="00D11ED5"/>
    <w:rsid w:val="00D15AF7"/>
    <w:rsid w:val="00D1733C"/>
    <w:rsid w:val="00D17DA3"/>
    <w:rsid w:val="00D20CC1"/>
    <w:rsid w:val="00D212CE"/>
    <w:rsid w:val="00D21E60"/>
    <w:rsid w:val="00D22B45"/>
    <w:rsid w:val="00D22CB6"/>
    <w:rsid w:val="00D25C52"/>
    <w:rsid w:val="00D261FD"/>
    <w:rsid w:val="00D26BB4"/>
    <w:rsid w:val="00D30892"/>
    <w:rsid w:val="00D313AE"/>
    <w:rsid w:val="00D31632"/>
    <w:rsid w:val="00D31753"/>
    <w:rsid w:val="00D3426A"/>
    <w:rsid w:val="00D34724"/>
    <w:rsid w:val="00D35489"/>
    <w:rsid w:val="00D3790A"/>
    <w:rsid w:val="00D41948"/>
    <w:rsid w:val="00D426F0"/>
    <w:rsid w:val="00D42E26"/>
    <w:rsid w:val="00D4374F"/>
    <w:rsid w:val="00D44240"/>
    <w:rsid w:val="00D46374"/>
    <w:rsid w:val="00D47630"/>
    <w:rsid w:val="00D500B2"/>
    <w:rsid w:val="00D50319"/>
    <w:rsid w:val="00D5417C"/>
    <w:rsid w:val="00D5544C"/>
    <w:rsid w:val="00D620B7"/>
    <w:rsid w:val="00D62B69"/>
    <w:rsid w:val="00D66F3C"/>
    <w:rsid w:val="00D67644"/>
    <w:rsid w:val="00D67B33"/>
    <w:rsid w:val="00D713AB"/>
    <w:rsid w:val="00D714E8"/>
    <w:rsid w:val="00D72736"/>
    <w:rsid w:val="00D73167"/>
    <w:rsid w:val="00D76BEF"/>
    <w:rsid w:val="00D8069A"/>
    <w:rsid w:val="00D80A70"/>
    <w:rsid w:val="00D80C73"/>
    <w:rsid w:val="00D82C20"/>
    <w:rsid w:val="00D8348F"/>
    <w:rsid w:val="00D83868"/>
    <w:rsid w:val="00D83A39"/>
    <w:rsid w:val="00D858A3"/>
    <w:rsid w:val="00D91979"/>
    <w:rsid w:val="00D91C91"/>
    <w:rsid w:val="00D92085"/>
    <w:rsid w:val="00D93618"/>
    <w:rsid w:val="00D947F6"/>
    <w:rsid w:val="00D94E3F"/>
    <w:rsid w:val="00D96706"/>
    <w:rsid w:val="00DA048C"/>
    <w:rsid w:val="00DA0E9E"/>
    <w:rsid w:val="00DA3333"/>
    <w:rsid w:val="00DA3453"/>
    <w:rsid w:val="00DA606B"/>
    <w:rsid w:val="00DA68E1"/>
    <w:rsid w:val="00DA73C5"/>
    <w:rsid w:val="00DA777C"/>
    <w:rsid w:val="00DA77CC"/>
    <w:rsid w:val="00DB0748"/>
    <w:rsid w:val="00DB249B"/>
    <w:rsid w:val="00DB2E02"/>
    <w:rsid w:val="00DB3287"/>
    <w:rsid w:val="00DB33B2"/>
    <w:rsid w:val="00DB341A"/>
    <w:rsid w:val="00DB44B3"/>
    <w:rsid w:val="00DB4F0E"/>
    <w:rsid w:val="00DB525F"/>
    <w:rsid w:val="00DB560B"/>
    <w:rsid w:val="00DB6F33"/>
    <w:rsid w:val="00DC04C5"/>
    <w:rsid w:val="00DC1A08"/>
    <w:rsid w:val="00DC1DBE"/>
    <w:rsid w:val="00DC22A2"/>
    <w:rsid w:val="00DC308E"/>
    <w:rsid w:val="00DC349F"/>
    <w:rsid w:val="00DC4418"/>
    <w:rsid w:val="00DC58CB"/>
    <w:rsid w:val="00DC60A6"/>
    <w:rsid w:val="00DC6F1B"/>
    <w:rsid w:val="00DC7939"/>
    <w:rsid w:val="00DC7B3B"/>
    <w:rsid w:val="00DD0133"/>
    <w:rsid w:val="00DD06DA"/>
    <w:rsid w:val="00DD1C6A"/>
    <w:rsid w:val="00DD1FD0"/>
    <w:rsid w:val="00DD27CF"/>
    <w:rsid w:val="00DD45A8"/>
    <w:rsid w:val="00DD53BE"/>
    <w:rsid w:val="00DD684F"/>
    <w:rsid w:val="00DE0A60"/>
    <w:rsid w:val="00DE2D0D"/>
    <w:rsid w:val="00DE36B7"/>
    <w:rsid w:val="00DE3819"/>
    <w:rsid w:val="00DE434F"/>
    <w:rsid w:val="00DE4C03"/>
    <w:rsid w:val="00DE625C"/>
    <w:rsid w:val="00DF0DC6"/>
    <w:rsid w:val="00DF13EF"/>
    <w:rsid w:val="00DF17CC"/>
    <w:rsid w:val="00DF207E"/>
    <w:rsid w:val="00DF2A85"/>
    <w:rsid w:val="00DF5117"/>
    <w:rsid w:val="00DF59AB"/>
    <w:rsid w:val="00DF5EE9"/>
    <w:rsid w:val="00DF630E"/>
    <w:rsid w:val="00DF6C7B"/>
    <w:rsid w:val="00E00ED3"/>
    <w:rsid w:val="00E01590"/>
    <w:rsid w:val="00E01C41"/>
    <w:rsid w:val="00E01EEB"/>
    <w:rsid w:val="00E03384"/>
    <w:rsid w:val="00E04195"/>
    <w:rsid w:val="00E047D7"/>
    <w:rsid w:val="00E05DB8"/>
    <w:rsid w:val="00E06F70"/>
    <w:rsid w:val="00E11CC8"/>
    <w:rsid w:val="00E12CE9"/>
    <w:rsid w:val="00E1359A"/>
    <w:rsid w:val="00E13891"/>
    <w:rsid w:val="00E13B64"/>
    <w:rsid w:val="00E14A55"/>
    <w:rsid w:val="00E14F63"/>
    <w:rsid w:val="00E1686C"/>
    <w:rsid w:val="00E225AF"/>
    <w:rsid w:val="00E22B1A"/>
    <w:rsid w:val="00E22F7B"/>
    <w:rsid w:val="00E3037C"/>
    <w:rsid w:val="00E313D8"/>
    <w:rsid w:val="00E31DE9"/>
    <w:rsid w:val="00E32C69"/>
    <w:rsid w:val="00E33982"/>
    <w:rsid w:val="00E34807"/>
    <w:rsid w:val="00E349CE"/>
    <w:rsid w:val="00E35FD1"/>
    <w:rsid w:val="00E36897"/>
    <w:rsid w:val="00E36FC9"/>
    <w:rsid w:val="00E4038E"/>
    <w:rsid w:val="00E42309"/>
    <w:rsid w:val="00E43052"/>
    <w:rsid w:val="00E4539E"/>
    <w:rsid w:val="00E457DE"/>
    <w:rsid w:val="00E4589F"/>
    <w:rsid w:val="00E510F3"/>
    <w:rsid w:val="00E51888"/>
    <w:rsid w:val="00E5228A"/>
    <w:rsid w:val="00E52DA3"/>
    <w:rsid w:val="00E52F03"/>
    <w:rsid w:val="00E54277"/>
    <w:rsid w:val="00E54C4C"/>
    <w:rsid w:val="00E55311"/>
    <w:rsid w:val="00E55AAE"/>
    <w:rsid w:val="00E57F76"/>
    <w:rsid w:val="00E6107A"/>
    <w:rsid w:val="00E6131C"/>
    <w:rsid w:val="00E6260E"/>
    <w:rsid w:val="00E62C67"/>
    <w:rsid w:val="00E630B8"/>
    <w:rsid w:val="00E63FCB"/>
    <w:rsid w:val="00E64AC8"/>
    <w:rsid w:val="00E6529A"/>
    <w:rsid w:val="00E7577F"/>
    <w:rsid w:val="00E818C1"/>
    <w:rsid w:val="00E846D1"/>
    <w:rsid w:val="00E86A5F"/>
    <w:rsid w:val="00E874F9"/>
    <w:rsid w:val="00E87D6A"/>
    <w:rsid w:val="00E9026A"/>
    <w:rsid w:val="00E90E9E"/>
    <w:rsid w:val="00E91039"/>
    <w:rsid w:val="00E9150B"/>
    <w:rsid w:val="00E918C6"/>
    <w:rsid w:val="00E918CE"/>
    <w:rsid w:val="00E9301B"/>
    <w:rsid w:val="00E9366C"/>
    <w:rsid w:val="00E943C0"/>
    <w:rsid w:val="00E948A8"/>
    <w:rsid w:val="00E9663B"/>
    <w:rsid w:val="00E979E8"/>
    <w:rsid w:val="00EA04F1"/>
    <w:rsid w:val="00EA10CD"/>
    <w:rsid w:val="00EA15EE"/>
    <w:rsid w:val="00EA51EB"/>
    <w:rsid w:val="00EA7B74"/>
    <w:rsid w:val="00EB1633"/>
    <w:rsid w:val="00EB1804"/>
    <w:rsid w:val="00EB1AEF"/>
    <w:rsid w:val="00EB1EF4"/>
    <w:rsid w:val="00EB2CBA"/>
    <w:rsid w:val="00EB5382"/>
    <w:rsid w:val="00EB65BE"/>
    <w:rsid w:val="00EB7426"/>
    <w:rsid w:val="00EB799F"/>
    <w:rsid w:val="00EB7E1A"/>
    <w:rsid w:val="00EC2F64"/>
    <w:rsid w:val="00EC37E4"/>
    <w:rsid w:val="00EC4011"/>
    <w:rsid w:val="00EC568C"/>
    <w:rsid w:val="00EC763A"/>
    <w:rsid w:val="00ED003A"/>
    <w:rsid w:val="00ED1016"/>
    <w:rsid w:val="00ED2E30"/>
    <w:rsid w:val="00ED327F"/>
    <w:rsid w:val="00ED3329"/>
    <w:rsid w:val="00ED4359"/>
    <w:rsid w:val="00ED5C40"/>
    <w:rsid w:val="00ED5FFD"/>
    <w:rsid w:val="00EE1BA1"/>
    <w:rsid w:val="00EE38FB"/>
    <w:rsid w:val="00EE3C4F"/>
    <w:rsid w:val="00EE3F0A"/>
    <w:rsid w:val="00EE6109"/>
    <w:rsid w:val="00EE6969"/>
    <w:rsid w:val="00EE6C0B"/>
    <w:rsid w:val="00EF0161"/>
    <w:rsid w:val="00EF0F01"/>
    <w:rsid w:val="00EF1275"/>
    <w:rsid w:val="00EF31E2"/>
    <w:rsid w:val="00EF35BF"/>
    <w:rsid w:val="00EF42CE"/>
    <w:rsid w:val="00EF4FF6"/>
    <w:rsid w:val="00EF73DD"/>
    <w:rsid w:val="00EF7B38"/>
    <w:rsid w:val="00F00E2F"/>
    <w:rsid w:val="00F01661"/>
    <w:rsid w:val="00F01C01"/>
    <w:rsid w:val="00F0372E"/>
    <w:rsid w:val="00F04F92"/>
    <w:rsid w:val="00F05C12"/>
    <w:rsid w:val="00F06ED6"/>
    <w:rsid w:val="00F1031B"/>
    <w:rsid w:val="00F108D9"/>
    <w:rsid w:val="00F113E9"/>
    <w:rsid w:val="00F11C2D"/>
    <w:rsid w:val="00F12397"/>
    <w:rsid w:val="00F12B2F"/>
    <w:rsid w:val="00F135DE"/>
    <w:rsid w:val="00F145A8"/>
    <w:rsid w:val="00F14635"/>
    <w:rsid w:val="00F14773"/>
    <w:rsid w:val="00F147DB"/>
    <w:rsid w:val="00F15AE4"/>
    <w:rsid w:val="00F15C67"/>
    <w:rsid w:val="00F160E9"/>
    <w:rsid w:val="00F20D3A"/>
    <w:rsid w:val="00F255B9"/>
    <w:rsid w:val="00F25C58"/>
    <w:rsid w:val="00F31CB0"/>
    <w:rsid w:val="00F32F4E"/>
    <w:rsid w:val="00F33109"/>
    <w:rsid w:val="00F33DE2"/>
    <w:rsid w:val="00F34608"/>
    <w:rsid w:val="00F35155"/>
    <w:rsid w:val="00F426ED"/>
    <w:rsid w:val="00F43821"/>
    <w:rsid w:val="00F43C2D"/>
    <w:rsid w:val="00F44121"/>
    <w:rsid w:val="00F453A7"/>
    <w:rsid w:val="00F45530"/>
    <w:rsid w:val="00F4620E"/>
    <w:rsid w:val="00F503BA"/>
    <w:rsid w:val="00F51553"/>
    <w:rsid w:val="00F53136"/>
    <w:rsid w:val="00F5317F"/>
    <w:rsid w:val="00F5486B"/>
    <w:rsid w:val="00F5525F"/>
    <w:rsid w:val="00F55D55"/>
    <w:rsid w:val="00F565F6"/>
    <w:rsid w:val="00F575B7"/>
    <w:rsid w:val="00F6035F"/>
    <w:rsid w:val="00F61015"/>
    <w:rsid w:val="00F61598"/>
    <w:rsid w:val="00F62CB5"/>
    <w:rsid w:val="00F63185"/>
    <w:rsid w:val="00F64FF4"/>
    <w:rsid w:val="00F66AFB"/>
    <w:rsid w:val="00F66C3B"/>
    <w:rsid w:val="00F66CEF"/>
    <w:rsid w:val="00F6706E"/>
    <w:rsid w:val="00F71008"/>
    <w:rsid w:val="00F72229"/>
    <w:rsid w:val="00F730DB"/>
    <w:rsid w:val="00F731D0"/>
    <w:rsid w:val="00F76EA2"/>
    <w:rsid w:val="00F77D8C"/>
    <w:rsid w:val="00F8037D"/>
    <w:rsid w:val="00F80AEC"/>
    <w:rsid w:val="00F810BE"/>
    <w:rsid w:val="00F840C9"/>
    <w:rsid w:val="00F8416B"/>
    <w:rsid w:val="00F8425D"/>
    <w:rsid w:val="00F85F8D"/>
    <w:rsid w:val="00F862C2"/>
    <w:rsid w:val="00F87ADA"/>
    <w:rsid w:val="00F90941"/>
    <w:rsid w:val="00F90A17"/>
    <w:rsid w:val="00F914F6"/>
    <w:rsid w:val="00F91B78"/>
    <w:rsid w:val="00F92211"/>
    <w:rsid w:val="00F932A5"/>
    <w:rsid w:val="00F93304"/>
    <w:rsid w:val="00F9418E"/>
    <w:rsid w:val="00F9525F"/>
    <w:rsid w:val="00F95E17"/>
    <w:rsid w:val="00F96668"/>
    <w:rsid w:val="00F96CFC"/>
    <w:rsid w:val="00F971F9"/>
    <w:rsid w:val="00FA1807"/>
    <w:rsid w:val="00FA22BC"/>
    <w:rsid w:val="00FA44C5"/>
    <w:rsid w:val="00FA6456"/>
    <w:rsid w:val="00FB178B"/>
    <w:rsid w:val="00FB1D96"/>
    <w:rsid w:val="00FB2F87"/>
    <w:rsid w:val="00FB3388"/>
    <w:rsid w:val="00FB45FB"/>
    <w:rsid w:val="00FB594B"/>
    <w:rsid w:val="00FB665C"/>
    <w:rsid w:val="00FC0885"/>
    <w:rsid w:val="00FC144B"/>
    <w:rsid w:val="00FC2266"/>
    <w:rsid w:val="00FC286E"/>
    <w:rsid w:val="00FC46A7"/>
    <w:rsid w:val="00FC4DF7"/>
    <w:rsid w:val="00FC4F97"/>
    <w:rsid w:val="00FC6D58"/>
    <w:rsid w:val="00FD0ECA"/>
    <w:rsid w:val="00FD54C4"/>
    <w:rsid w:val="00FD72D8"/>
    <w:rsid w:val="00FE0C41"/>
    <w:rsid w:val="00FE12F4"/>
    <w:rsid w:val="00FE2802"/>
    <w:rsid w:val="00FE3579"/>
    <w:rsid w:val="00FE4AFD"/>
    <w:rsid w:val="00FE5E9D"/>
    <w:rsid w:val="00FE5EED"/>
    <w:rsid w:val="00FE72F8"/>
    <w:rsid w:val="00FE7347"/>
    <w:rsid w:val="00FF1396"/>
    <w:rsid w:val="00FF201E"/>
    <w:rsid w:val="00FF49CF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01D019-593F-40C0-9564-E7DA129D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5160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0">
    <w:name w:val="heading 1"/>
    <w:basedOn w:val="a0"/>
    <w:next w:val="a1"/>
    <w:link w:val="1Char"/>
    <w:qFormat/>
    <w:rsid w:val="00060CE3"/>
    <w:pPr>
      <w:keepNext/>
      <w:keepLines/>
      <w:numPr>
        <w:numId w:val="18"/>
      </w:numPr>
      <w:spacing w:before="320" w:after="320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1"/>
    <w:link w:val="2Char"/>
    <w:qFormat/>
    <w:rsid w:val="00A90381"/>
    <w:pPr>
      <w:keepNext/>
      <w:keepLines/>
      <w:numPr>
        <w:ilvl w:val="1"/>
        <w:numId w:val="18"/>
      </w:numPr>
      <w:spacing w:before="260" w:after="260"/>
      <w:outlineLvl w:val="1"/>
    </w:pPr>
    <w:rPr>
      <w:b/>
      <w:bCs/>
      <w:sz w:val="36"/>
      <w:szCs w:val="32"/>
    </w:rPr>
  </w:style>
  <w:style w:type="paragraph" w:styleId="30">
    <w:name w:val="heading 3"/>
    <w:basedOn w:val="a0"/>
    <w:next w:val="a1"/>
    <w:link w:val="3Char"/>
    <w:qFormat/>
    <w:rsid w:val="00060CE3"/>
    <w:pPr>
      <w:keepNext/>
      <w:keepLines/>
      <w:numPr>
        <w:ilvl w:val="2"/>
        <w:numId w:val="18"/>
      </w:numPr>
      <w:spacing w:before="180" w:after="18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1"/>
    <w:link w:val="4Char"/>
    <w:qFormat/>
    <w:rsid w:val="00A90381"/>
    <w:pPr>
      <w:keepNext/>
      <w:keepLines/>
      <w:numPr>
        <w:ilvl w:val="3"/>
        <w:numId w:val="18"/>
      </w:numPr>
      <w:spacing w:before="120" w:after="120"/>
      <w:outlineLvl w:val="3"/>
    </w:pPr>
    <w:rPr>
      <w:b/>
      <w:bCs/>
      <w:sz w:val="30"/>
      <w:szCs w:val="28"/>
    </w:rPr>
  </w:style>
  <w:style w:type="paragraph" w:styleId="5">
    <w:name w:val="heading 5"/>
    <w:basedOn w:val="a0"/>
    <w:next w:val="a1"/>
    <w:link w:val="5Char"/>
    <w:rsid w:val="00C66976"/>
    <w:pPr>
      <w:keepNext/>
      <w:keepLines/>
      <w:numPr>
        <w:ilvl w:val="4"/>
        <w:numId w:val="18"/>
      </w:numPr>
      <w:spacing w:before="80" w:after="8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rsid w:val="000B79A7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rsid w:val="000B79A7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rsid w:val="000B79A7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rsid w:val="000B79A7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rsid w:val="00060CE3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rsid w:val="00A90381"/>
    <w:rPr>
      <w:b/>
      <w:bCs/>
      <w:kern w:val="2"/>
      <w:sz w:val="36"/>
      <w:szCs w:val="32"/>
    </w:rPr>
  </w:style>
  <w:style w:type="character" w:customStyle="1" w:styleId="3Char">
    <w:name w:val="标题 3 Char"/>
    <w:basedOn w:val="a2"/>
    <w:link w:val="30"/>
    <w:rsid w:val="00060CE3"/>
    <w:rPr>
      <w:b/>
      <w:bCs/>
      <w:kern w:val="2"/>
      <w:sz w:val="32"/>
      <w:szCs w:val="32"/>
    </w:rPr>
  </w:style>
  <w:style w:type="character" w:customStyle="1" w:styleId="4Char">
    <w:name w:val="标题 4 Char"/>
    <w:basedOn w:val="a2"/>
    <w:link w:val="4"/>
    <w:rsid w:val="00A90381"/>
    <w:rPr>
      <w:b/>
      <w:bCs/>
      <w:kern w:val="2"/>
      <w:sz w:val="30"/>
      <w:szCs w:val="28"/>
    </w:rPr>
  </w:style>
  <w:style w:type="character" w:customStyle="1" w:styleId="5Char">
    <w:name w:val="标题 5 Char"/>
    <w:basedOn w:val="a2"/>
    <w:link w:val="5"/>
    <w:rsid w:val="00C66976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0B79A7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rsid w:val="000B79A7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rsid w:val="000B79A7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2"/>
    <w:link w:val="9"/>
    <w:rsid w:val="000B79A7"/>
    <w:rPr>
      <w:rFonts w:ascii="Arial" w:eastAsia="黑体" w:hAnsi="Arial"/>
      <w:kern w:val="2"/>
      <w:sz w:val="21"/>
      <w:szCs w:val="21"/>
    </w:rPr>
  </w:style>
  <w:style w:type="paragraph" w:styleId="a5">
    <w:name w:val="header"/>
    <w:basedOn w:val="a0"/>
    <w:link w:val="Char"/>
    <w:uiPriority w:val="99"/>
    <w:rsid w:val="00440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44069D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0"/>
    <w:link w:val="Char0"/>
    <w:rsid w:val="00440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44069D"/>
    <w:rPr>
      <w:rFonts w:ascii="Times New Roman" w:hAnsi="Times New Roman"/>
      <w:kern w:val="2"/>
      <w:sz w:val="18"/>
      <w:szCs w:val="18"/>
    </w:rPr>
  </w:style>
  <w:style w:type="character" w:styleId="a7">
    <w:name w:val="page number"/>
    <w:basedOn w:val="a2"/>
    <w:rsid w:val="0044069D"/>
  </w:style>
  <w:style w:type="paragraph" w:customStyle="1" w:styleId="1">
    <w:name w:val="项目符号 1"/>
    <w:basedOn w:val="a0"/>
    <w:link w:val="1Char0"/>
    <w:qFormat/>
    <w:rsid w:val="00060CE3"/>
    <w:pPr>
      <w:numPr>
        <w:numId w:val="15"/>
      </w:numPr>
    </w:pPr>
  </w:style>
  <w:style w:type="character" w:customStyle="1" w:styleId="1Char0">
    <w:name w:val="项目符号 1 Char"/>
    <w:basedOn w:val="a2"/>
    <w:link w:val="1"/>
    <w:rsid w:val="00060CE3"/>
    <w:rPr>
      <w:kern w:val="2"/>
      <w:sz w:val="24"/>
      <w:szCs w:val="24"/>
    </w:rPr>
  </w:style>
  <w:style w:type="paragraph" w:customStyle="1" w:styleId="11">
    <w:name w:val="项目编号 1"/>
    <w:basedOn w:val="a0"/>
    <w:link w:val="1Char1"/>
    <w:qFormat/>
    <w:rsid w:val="00060CE3"/>
    <w:pPr>
      <w:numPr>
        <w:ilvl w:val="6"/>
        <w:numId w:val="18"/>
      </w:numPr>
    </w:pPr>
  </w:style>
  <w:style w:type="character" w:customStyle="1" w:styleId="1Char1">
    <w:name w:val="项目编号 1 Char"/>
    <w:basedOn w:val="1Char0"/>
    <w:link w:val="11"/>
    <w:rsid w:val="00060CE3"/>
    <w:rPr>
      <w:kern w:val="2"/>
      <w:sz w:val="24"/>
      <w:szCs w:val="24"/>
    </w:rPr>
  </w:style>
  <w:style w:type="character" w:styleId="a8">
    <w:name w:val="Hyperlink"/>
    <w:basedOn w:val="a2"/>
    <w:uiPriority w:val="99"/>
    <w:rsid w:val="0044069D"/>
    <w:rPr>
      <w:color w:val="0000FF"/>
      <w:u w:val="single"/>
    </w:rPr>
  </w:style>
  <w:style w:type="paragraph" w:styleId="12">
    <w:name w:val="toc 1"/>
    <w:basedOn w:val="a0"/>
    <w:next w:val="a0"/>
    <w:autoRedefine/>
    <w:uiPriority w:val="39"/>
    <w:rsid w:val="00907BA1"/>
    <w:pPr>
      <w:spacing w:before="120" w:after="120"/>
      <w:jc w:val="left"/>
    </w:pPr>
    <w:rPr>
      <w:b/>
      <w:bCs/>
    </w:rPr>
  </w:style>
  <w:style w:type="paragraph" w:styleId="22">
    <w:name w:val="toc 2"/>
    <w:basedOn w:val="12"/>
    <w:next w:val="a0"/>
    <w:autoRedefine/>
    <w:uiPriority w:val="39"/>
    <w:rsid w:val="00907BA1"/>
    <w:pPr>
      <w:spacing w:before="0" w:after="0"/>
      <w:ind w:leftChars="200" w:left="200"/>
    </w:pPr>
    <w:rPr>
      <w:b w:val="0"/>
      <w:bCs w:val="0"/>
    </w:rPr>
  </w:style>
  <w:style w:type="paragraph" w:customStyle="1" w:styleId="21">
    <w:name w:val="项目编号 2"/>
    <w:basedOn w:val="a0"/>
    <w:link w:val="2Char0"/>
    <w:qFormat/>
    <w:rsid w:val="00060CE3"/>
    <w:pPr>
      <w:numPr>
        <w:ilvl w:val="7"/>
        <w:numId w:val="18"/>
      </w:numPr>
    </w:pPr>
  </w:style>
  <w:style w:type="character" w:customStyle="1" w:styleId="2Char0">
    <w:name w:val="项目编号 2 Char"/>
    <w:basedOn w:val="1Char1"/>
    <w:link w:val="21"/>
    <w:rsid w:val="00060CE3"/>
    <w:rPr>
      <w:kern w:val="2"/>
      <w:sz w:val="24"/>
      <w:szCs w:val="24"/>
    </w:rPr>
  </w:style>
  <w:style w:type="paragraph" w:styleId="a9">
    <w:name w:val="Document Map"/>
    <w:basedOn w:val="a0"/>
    <w:link w:val="Char1"/>
    <w:uiPriority w:val="99"/>
    <w:semiHidden/>
    <w:unhideWhenUsed/>
    <w:rsid w:val="0044069D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9"/>
    <w:uiPriority w:val="99"/>
    <w:semiHidden/>
    <w:rsid w:val="0044069D"/>
    <w:rPr>
      <w:rFonts w:ascii="宋体"/>
      <w:kern w:val="2"/>
      <w:sz w:val="18"/>
      <w:szCs w:val="18"/>
    </w:rPr>
  </w:style>
  <w:style w:type="table" w:styleId="aa">
    <w:name w:val="Table Grid"/>
    <w:basedOn w:val="a3"/>
    <w:uiPriority w:val="59"/>
    <w:rsid w:val="004541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80">
    <w:name w:val="toc 8"/>
    <w:basedOn w:val="a0"/>
    <w:next w:val="a0"/>
    <w:autoRedefine/>
    <w:uiPriority w:val="39"/>
    <w:unhideWhenUsed/>
    <w:rsid w:val="00846605"/>
    <w:pPr>
      <w:ind w:leftChars="1400" w:left="2940"/>
    </w:pPr>
  </w:style>
  <w:style w:type="paragraph" w:styleId="a1">
    <w:name w:val="List Paragraph"/>
    <w:basedOn w:val="a0"/>
    <w:uiPriority w:val="34"/>
    <w:qFormat/>
    <w:rsid w:val="00AC6874"/>
    <w:pPr>
      <w:ind w:firstLineChars="200" w:firstLine="200"/>
    </w:pPr>
  </w:style>
  <w:style w:type="paragraph" w:customStyle="1" w:styleId="ab">
    <w:name w:val="前注"/>
    <w:basedOn w:val="a0"/>
    <w:rsid w:val="0002505B"/>
    <w:pPr>
      <w:spacing w:line="440" w:lineRule="exact"/>
    </w:pPr>
    <w:rPr>
      <w:noProof/>
      <w:sz w:val="18"/>
      <w:szCs w:val="20"/>
    </w:rPr>
  </w:style>
  <w:style w:type="paragraph" w:styleId="ac">
    <w:name w:val="Balloon Text"/>
    <w:basedOn w:val="a0"/>
    <w:link w:val="Char2"/>
    <w:uiPriority w:val="99"/>
    <w:semiHidden/>
    <w:unhideWhenUsed/>
    <w:rsid w:val="00303C8A"/>
    <w:rPr>
      <w:sz w:val="18"/>
      <w:szCs w:val="18"/>
    </w:rPr>
  </w:style>
  <w:style w:type="character" w:customStyle="1" w:styleId="Char2">
    <w:name w:val="批注框文本 Char"/>
    <w:basedOn w:val="a2"/>
    <w:link w:val="ac"/>
    <w:uiPriority w:val="99"/>
    <w:semiHidden/>
    <w:rsid w:val="00303C8A"/>
    <w:rPr>
      <w:kern w:val="2"/>
      <w:sz w:val="18"/>
      <w:szCs w:val="18"/>
    </w:rPr>
  </w:style>
  <w:style w:type="paragraph" w:styleId="32">
    <w:name w:val="toc 3"/>
    <w:basedOn w:val="22"/>
    <w:next w:val="a0"/>
    <w:autoRedefine/>
    <w:uiPriority w:val="39"/>
    <w:unhideWhenUsed/>
    <w:rsid w:val="001D2AA3"/>
    <w:pPr>
      <w:ind w:leftChars="400" w:left="400"/>
    </w:pPr>
  </w:style>
  <w:style w:type="paragraph" w:styleId="40">
    <w:name w:val="toc 4"/>
    <w:basedOn w:val="a0"/>
    <w:next w:val="a0"/>
    <w:autoRedefine/>
    <w:uiPriority w:val="39"/>
    <w:unhideWhenUsed/>
    <w:rsid w:val="00EA51EB"/>
    <w:pPr>
      <w:ind w:leftChars="600" w:left="1260"/>
    </w:pPr>
    <w:rPr>
      <w:rFonts w:ascii="Calibri" w:hAnsi="Calibri"/>
    </w:rPr>
  </w:style>
  <w:style w:type="paragraph" w:styleId="50">
    <w:name w:val="toc 5"/>
    <w:basedOn w:val="a0"/>
    <w:next w:val="a0"/>
    <w:autoRedefine/>
    <w:uiPriority w:val="39"/>
    <w:unhideWhenUsed/>
    <w:rsid w:val="00EA51EB"/>
    <w:pPr>
      <w:ind w:leftChars="800" w:left="1680"/>
    </w:pPr>
    <w:rPr>
      <w:rFonts w:ascii="Calibri" w:hAnsi="Calibri"/>
    </w:rPr>
  </w:style>
  <w:style w:type="paragraph" w:styleId="60">
    <w:name w:val="toc 6"/>
    <w:basedOn w:val="a0"/>
    <w:next w:val="a0"/>
    <w:autoRedefine/>
    <w:uiPriority w:val="39"/>
    <w:unhideWhenUsed/>
    <w:rsid w:val="00EA51EB"/>
    <w:pPr>
      <w:ind w:leftChars="1000" w:left="2100"/>
    </w:pPr>
    <w:rPr>
      <w:rFonts w:ascii="Calibri" w:hAnsi="Calibri"/>
    </w:rPr>
  </w:style>
  <w:style w:type="paragraph" w:styleId="70">
    <w:name w:val="toc 7"/>
    <w:basedOn w:val="a0"/>
    <w:next w:val="a0"/>
    <w:autoRedefine/>
    <w:uiPriority w:val="39"/>
    <w:unhideWhenUsed/>
    <w:rsid w:val="00EA51EB"/>
    <w:pPr>
      <w:ind w:leftChars="1200" w:left="2520"/>
    </w:pPr>
    <w:rPr>
      <w:rFonts w:ascii="Calibri" w:hAnsi="Calibri"/>
    </w:rPr>
  </w:style>
  <w:style w:type="paragraph" w:styleId="90">
    <w:name w:val="toc 9"/>
    <w:basedOn w:val="a0"/>
    <w:next w:val="a0"/>
    <w:autoRedefine/>
    <w:uiPriority w:val="39"/>
    <w:unhideWhenUsed/>
    <w:rsid w:val="00EA51EB"/>
    <w:pPr>
      <w:ind w:leftChars="1600" w:left="3360"/>
    </w:pPr>
    <w:rPr>
      <w:rFonts w:ascii="Calibri" w:hAnsi="Calibri"/>
    </w:rPr>
  </w:style>
  <w:style w:type="paragraph" w:styleId="TOC">
    <w:name w:val="TOC Heading"/>
    <w:basedOn w:val="10"/>
    <w:next w:val="a0"/>
    <w:uiPriority w:val="39"/>
    <w:semiHidden/>
    <w:unhideWhenUsed/>
    <w:qFormat/>
    <w:rsid w:val="00060CE3"/>
    <w:pPr>
      <w:numPr>
        <w:numId w:val="0"/>
      </w:numPr>
      <w:spacing w:line="578" w:lineRule="auto"/>
      <w:outlineLvl w:val="9"/>
    </w:pPr>
  </w:style>
  <w:style w:type="paragraph" w:styleId="ad">
    <w:name w:val="footnote text"/>
    <w:basedOn w:val="a0"/>
    <w:link w:val="Char3"/>
    <w:uiPriority w:val="99"/>
    <w:unhideWhenUsed/>
    <w:rsid w:val="00F31CB0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2"/>
    <w:link w:val="ad"/>
    <w:uiPriority w:val="99"/>
    <w:rsid w:val="00F31CB0"/>
    <w:rPr>
      <w:kern w:val="2"/>
      <w:sz w:val="18"/>
      <w:szCs w:val="18"/>
    </w:rPr>
  </w:style>
  <w:style w:type="character" w:styleId="ae">
    <w:name w:val="footnote reference"/>
    <w:basedOn w:val="a2"/>
    <w:uiPriority w:val="99"/>
    <w:semiHidden/>
    <w:unhideWhenUsed/>
    <w:rsid w:val="00F31CB0"/>
    <w:rPr>
      <w:vertAlign w:val="superscript"/>
    </w:rPr>
  </w:style>
  <w:style w:type="character" w:styleId="af">
    <w:name w:val="annotation reference"/>
    <w:basedOn w:val="a2"/>
    <w:uiPriority w:val="99"/>
    <w:semiHidden/>
    <w:unhideWhenUsed/>
    <w:rsid w:val="00A21A75"/>
    <w:rPr>
      <w:sz w:val="21"/>
      <w:szCs w:val="21"/>
    </w:rPr>
  </w:style>
  <w:style w:type="paragraph" w:styleId="af0">
    <w:name w:val="annotation text"/>
    <w:basedOn w:val="a0"/>
    <w:link w:val="Char4"/>
    <w:uiPriority w:val="99"/>
    <w:semiHidden/>
    <w:unhideWhenUsed/>
    <w:rsid w:val="00A21A75"/>
    <w:pPr>
      <w:jc w:val="left"/>
    </w:pPr>
  </w:style>
  <w:style w:type="character" w:customStyle="1" w:styleId="Char4">
    <w:name w:val="批注文字 Char"/>
    <w:basedOn w:val="a2"/>
    <w:link w:val="af0"/>
    <w:uiPriority w:val="99"/>
    <w:semiHidden/>
    <w:rsid w:val="00A21A75"/>
    <w:rPr>
      <w:kern w:val="2"/>
      <w:sz w:val="21"/>
      <w:szCs w:val="22"/>
    </w:rPr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A21A75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A21A75"/>
    <w:rPr>
      <w:b/>
      <w:bCs/>
      <w:kern w:val="2"/>
      <w:sz w:val="21"/>
      <w:szCs w:val="22"/>
    </w:rPr>
  </w:style>
  <w:style w:type="paragraph" w:styleId="af2">
    <w:name w:val="Revision"/>
    <w:hidden/>
    <w:uiPriority w:val="99"/>
    <w:semiHidden/>
    <w:rsid w:val="00A21A75"/>
    <w:rPr>
      <w:kern w:val="2"/>
      <w:sz w:val="21"/>
      <w:szCs w:val="22"/>
    </w:rPr>
  </w:style>
  <w:style w:type="character" w:styleId="af3">
    <w:name w:val="FollowedHyperlink"/>
    <w:basedOn w:val="a2"/>
    <w:uiPriority w:val="99"/>
    <w:semiHidden/>
    <w:unhideWhenUsed/>
    <w:rsid w:val="00AC4C54"/>
    <w:rPr>
      <w:color w:val="800080"/>
      <w:u w:val="single"/>
    </w:rPr>
  </w:style>
  <w:style w:type="paragraph" w:styleId="af4">
    <w:name w:val="caption"/>
    <w:basedOn w:val="a0"/>
    <w:next w:val="a1"/>
    <w:qFormat/>
    <w:rsid w:val="00060CE3"/>
    <w:pPr>
      <w:spacing w:beforeLines="30" w:afterLines="30"/>
      <w:jc w:val="center"/>
    </w:pPr>
    <w:rPr>
      <w:b/>
      <w:sz w:val="21"/>
      <w:szCs w:val="20"/>
    </w:rPr>
  </w:style>
  <w:style w:type="character" w:styleId="af5">
    <w:name w:val="Strong"/>
    <w:basedOn w:val="a2"/>
    <w:qFormat/>
    <w:rsid w:val="00060CE3"/>
    <w:rPr>
      <w:b/>
      <w:bCs/>
    </w:rPr>
  </w:style>
  <w:style w:type="paragraph" w:customStyle="1" w:styleId="af6">
    <w:name w:val="代码"/>
    <w:basedOn w:val="a0"/>
    <w:link w:val="Char6"/>
    <w:qFormat/>
    <w:rsid w:val="00266308"/>
    <w:pPr>
      <w:spacing w:line="240" w:lineRule="auto"/>
    </w:pPr>
    <w:rPr>
      <w:rFonts w:ascii="Courier New" w:eastAsiaTheme="minorEastAsia" w:hAnsi="Courier New"/>
      <w:sz w:val="20"/>
      <w:szCs w:val="21"/>
    </w:rPr>
  </w:style>
  <w:style w:type="character" w:customStyle="1" w:styleId="Char6">
    <w:name w:val="代码 Char"/>
    <w:basedOn w:val="a2"/>
    <w:link w:val="af6"/>
    <w:rsid w:val="00266308"/>
    <w:rPr>
      <w:rFonts w:ascii="Courier New" w:eastAsiaTheme="minorEastAsia" w:hAnsi="Courier New"/>
      <w:kern w:val="2"/>
      <w:szCs w:val="21"/>
    </w:rPr>
  </w:style>
  <w:style w:type="paragraph" w:customStyle="1" w:styleId="a">
    <w:name w:val="标题 内部"/>
    <w:basedOn w:val="a0"/>
    <w:next w:val="a1"/>
    <w:link w:val="Char7"/>
    <w:qFormat/>
    <w:rsid w:val="00060CE3"/>
    <w:pPr>
      <w:numPr>
        <w:ilvl w:val="5"/>
        <w:numId w:val="18"/>
      </w:numPr>
      <w:spacing w:beforeLines="30" w:afterLines="30"/>
    </w:pPr>
    <w:rPr>
      <w:b/>
      <w:u w:val="double"/>
    </w:rPr>
  </w:style>
  <w:style w:type="character" w:customStyle="1" w:styleId="Char7">
    <w:name w:val="标题 内部 Char"/>
    <w:basedOn w:val="a2"/>
    <w:link w:val="a"/>
    <w:rsid w:val="00060CE3"/>
    <w:rPr>
      <w:b/>
      <w:kern w:val="2"/>
      <w:sz w:val="24"/>
      <w:szCs w:val="24"/>
      <w:u w:val="double"/>
    </w:rPr>
  </w:style>
  <w:style w:type="paragraph" w:styleId="af7">
    <w:name w:val="Title"/>
    <w:basedOn w:val="a0"/>
    <w:next w:val="a0"/>
    <w:link w:val="Char8"/>
    <w:qFormat/>
    <w:rsid w:val="00060CE3"/>
    <w:pPr>
      <w:spacing w:before="240" w:after="60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8">
    <w:name w:val="标题 Char"/>
    <w:basedOn w:val="a2"/>
    <w:link w:val="af7"/>
    <w:rsid w:val="00060CE3"/>
    <w:rPr>
      <w:rFonts w:ascii="Cambria" w:hAnsi="Cambria"/>
      <w:b/>
      <w:bCs/>
      <w:kern w:val="2"/>
      <w:sz w:val="52"/>
      <w:szCs w:val="32"/>
    </w:rPr>
  </w:style>
  <w:style w:type="paragraph" w:customStyle="1" w:styleId="af8">
    <w:name w:val="表格正文"/>
    <w:basedOn w:val="a0"/>
    <w:link w:val="Char9"/>
    <w:qFormat/>
    <w:rsid w:val="00060CE3"/>
    <w:pPr>
      <w:spacing w:line="240" w:lineRule="auto"/>
    </w:pPr>
    <w:rPr>
      <w:sz w:val="21"/>
      <w:szCs w:val="21"/>
    </w:rPr>
  </w:style>
  <w:style w:type="character" w:customStyle="1" w:styleId="Char9">
    <w:name w:val="表格正文 Char"/>
    <w:basedOn w:val="a2"/>
    <w:link w:val="af8"/>
    <w:rsid w:val="00060CE3"/>
    <w:rPr>
      <w:kern w:val="2"/>
      <w:sz w:val="21"/>
      <w:szCs w:val="21"/>
    </w:rPr>
  </w:style>
  <w:style w:type="character" w:styleId="af9">
    <w:name w:val="Subtle Emphasis"/>
    <w:basedOn w:val="a2"/>
    <w:uiPriority w:val="19"/>
    <w:qFormat/>
    <w:rsid w:val="00060CE3"/>
    <w:rPr>
      <w:rFonts w:eastAsia="宋体" w:cs="Times New Roman"/>
      <w:bCs w:val="0"/>
      <w:i/>
      <w:iCs/>
      <w:color w:val="808080"/>
      <w:szCs w:val="22"/>
      <w:lang w:eastAsia="zh-CN"/>
    </w:rPr>
  </w:style>
  <w:style w:type="table" w:styleId="2-5">
    <w:name w:val="Medium Shading 2 Accent 5"/>
    <w:basedOn w:val="a3"/>
    <w:uiPriority w:val="64"/>
    <w:rsid w:val="00A9349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">
    <w:name w:val="简单样式 - 行"/>
    <w:basedOn w:val="a3"/>
    <w:uiPriority w:val="99"/>
    <w:qFormat/>
    <w:rsid w:val="00AC7D00"/>
    <w:pPr>
      <w:jc w:val="both"/>
    </w:pPr>
    <w:rPr>
      <w:sz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tcMar>
        <w:top w:w="85" w:type="dxa"/>
        <w:bottom w:w="85" w:type="dxa"/>
      </w:tcMar>
      <w:vAlign w:val="center"/>
    </w:tcPr>
    <w:tblStylePr w:type="firstRow">
      <w:pPr>
        <w:jc w:val="center"/>
      </w:pPr>
      <w:rPr>
        <w:rFonts w:ascii="Times New Roman" w:eastAsia="宋体" w:hAnsi="Times New Roman"/>
        <w:b/>
        <w:sz w:val="21"/>
      </w:rPr>
      <w:tblPr/>
      <w:trPr>
        <w:cantSplit/>
      </w:trPr>
      <w:tcPr>
        <w:shd w:val="clear" w:color="auto" w:fill="DBE5F1"/>
      </w:tcPr>
    </w:tblStylePr>
  </w:style>
  <w:style w:type="paragraph" w:customStyle="1" w:styleId="31">
    <w:name w:val="项目编号 3"/>
    <w:basedOn w:val="a0"/>
    <w:link w:val="3Char0"/>
    <w:rsid w:val="00C66976"/>
    <w:pPr>
      <w:numPr>
        <w:ilvl w:val="8"/>
        <w:numId w:val="18"/>
      </w:numPr>
      <w:adjustRightInd w:val="0"/>
    </w:pPr>
  </w:style>
  <w:style w:type="character" w:customStyle="1" w:styleId="3Char0">
    <w:name w:val="项目编号 3 Char"/>
    <w:basedOn w:val="2Char0"/>
    <w:link w:val="31"/>
    <w:rsid w:val="00C66976"/>
    <w:rPr>
      <w:kern w:val="2"/>
      <w:sz w:val="24"/>
      <w:szCs w:val="24"/>
    </w:rPr>
  </w:style>
  <w:style w:type="character" w:styleId="afa">
    <w:name w:val="Subtle Reference"/>
    <w:basedOn w:val="a2"/>
    <w:uiPriority w:val="31"/>
    <w:rsid w:val="003450B9"/>
    <w:rPr>
      <w:smallCaps/>
      <w:color w:val="C0504D" w:themeColor="accent2"/>
      <w:u w:val="single"/>
    </w:rPr>
  </w:style>
  <w:style w:type="table" w:customStyle="1" w:styleId="-0">
    <w:name w:val="简单样式 - 列"/>
    <w:basedOn w:val="a3"/>
    <w:uiPriority w:val="99"/>
    <w:qFormat/>
    <w:rsid w:val="00A90381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tcMar>
        <w:top w:w="85" w:type="dxa"/>
        <w:bottom w:w="85" w:type="dxa"/>
      </w:tcMar>
      <w:vAlign w:val="center"/>
    </w:tcPr>
    <w:tblStylePr w:type="firstCol">
      <w:rPr>
        <w:b/>
      </w:rPr>
      <w:tblPr/>
      <w:tcPr>
        <w:shd w:val="clear" w:color="auto" w:fill="DBE5F1" w:themeFill="accent1" w:themeFillTint="33"/>
      </w:tcPr>
    </w:tblStylePr>
  </w:style>
  <w:style w:type="table" w:customStyle="1" w:styleId="-1">
    <w:name w:val="简单样式 - 网格"/>
    <w:basedOn w:val="a3"/>
    <w:uiPriority w:val="99"/>
    <w:qFormat/>
    <w:rsid w:val="00AC7D00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tcMar>
        <w:top w:w="85" w:type="dxa"/>
        <w:bottom w:w="85" w:type="dxa"/>
      </w:tcMar>
      <w:vAlign w:val="center"/>
    </w:tcPr>
    <w:tblStylePr w:type="firstRow">
      <w:pPr>
        <w:jc w:val="center"/>
      </w:pPr>
      <w:rPr>
        <w:b/>
      </w:rPr>
      <w:tblPr/>
      <w:trPr>
        <w:cantSplit/>
      </w:trPr>
      <w:tcPr>
        <w:shd w:val="clear" w:color="auto" w:fill="DBE5F1" w:themeFill="accent1" w:themeFillTint="33"/>
      </w:tcPr>
    </w:tblStylePr>
    <w:tblStylePr w:type="firstCol">
      <w:rPr>
        <w:b/>
      </w:rPr>
      <w:tblPr/>
      <w:tcPr>
        <w:shd w:val="clear" w:color="auto" w:fill="DBE5F1" w:themeFill="accent1" w:themeFillTint="33"/>
      </w:tcPr>
    </w:tblStylePr>
    <w:tblStylePr w:type="nwCell">
      <w:rPr>
        <w:b/>
      </w:rPr>
      <w:tblPr/>
      <w:trPr>
        <w:cantSplit w:val="0"/>
      </w:trPr>
      <w:tcPr>
        <w:shd w:val="clear" w:color="auto" w:fill="C6D9F1" w:themeFill="text2" w:themeFillTint="33"/>
      </w:tcPr>
    </w:tblStylePr>
  </w:style>
  <w:style w:type="paragraph" w:customStyle="1" w:styleId="2">
    <w:name w:val="项目符号 2"/>
    <w:basedOn w:val="1"/>
    <w:link w:val="2Char1"/>
    <w:qFormat/>
    <w:rsid w:val="00D00767"/>
    <w:pPr>
      <w:numPr>
        <w:ilvl w:val="1"/>
      </w:numPr>
    </w:pPr>
  </w:style>
  <w:style w:type="paragraph" w:customStyle="1" w:styleId="3">
    <w:name w:val="项目符号 3"/>
    <w:basedOn w:val="2"/>
    <w:link w:val="3Char1"/>
    <w:rsid w:val="00D00767"/>
    <w:pPr>
      <w:numPr>
        <w:ilvl w:val="2"/>
      </w:numPr>
    </w:pPr>
  </w:style>
  <w:style w:type="character" w:customStyle="1" w:styleId="2Char1">
    <w:name w:val="项目符号 2 Char"/>
    <w:basedOn w:val="1Char0"/>
    <w:link w:val="2"/>
    <w:rsid w:val="00D00767"/>
    <w:rPr>
      <w:kern w:val="2"/>
      <w:sz w:val="24"/>
      <w:szCs w:val="24"/>
    </w:rPr>
  </w:style>
  <w:style w:type="character" w:styleId="afb">
    <w:name w:val="Placeholder Text"/>
    <w:basedOn w:val="a2"/>
    <w:uiPriority w:val="99"/>
    <w:semiHidden/>
    <w:rsid w:val="00D5544C"/>
    <w:rPr>
      <w:color w:val="808080"/>
    </w:rPr>
  </w:style>
  <w:style w:type="character" w:customStyle="1" w:styleId="3Char1">
    <w:name w:val="项目符号 3 Char"/>
    <w:basedOn w:val="2Char1"/>
    <w:link w:val="3"/>
    <w:rsid w:val="00D00767"/>
    <w:rPr>
      <w:kern w:val="2"/>
      <w:sz w:val="24"/>
      <w:szCs w:val="24"/>
    </w:rPr>
  </w:style>
  <w:style w:type="table" w:customStyle="1" w:styleId="afc">
    <w:name w:val="代码框"/>
    <w:basedOn w:val="a3"/>
    <w:uiPriority w:val="99"/>
    <w:qFormat/>
    <w:rsid w:val="00266308"/>
    <w:pPr>
      <w:jc w:val="both"/>
    </w:pPr>
    <w:tblPr>
      <w:tblCellMar>
        <w:top w:w="57" w:type="dxa"/>
        <w:bottom w:w="57" w:type="dxa"/>
      </w:tblCellMar>
    </w:tblPr>
    <w:tcPr>
      <w:shd w:val="clear" w:color="auto" w:fill="D9D9D9" w:themeFill="background1" w:themeFillShade="D9"/>
    </w:tcPr>
  </w:style>
  <w:style w:type="paragraph" w:customStyle="1" w:styleId="afd">
    <w:name w:val="图片"/>
    <w:basedOn w:val="a0"/>
    <w:next w:val="af4"/>
    <w:link w:val="Chara"/>
    <w:qFormat/>
    <w:rsid w:val="005C670F"/>
    <w:pPr>
      <w:keepNext/>
      <w:jc w:val="center"/>
    </w:pPr>
    <w:rPr>
      <w:noProof/>
    </w:rPr>
  </w:style>
  <w:style w:type="character" w:customStyle="1" w:styleId="Chara">
    <w:name w:val="图片 Char"/>
    <w:basedOn w:val="a2"/>
    <w:link w:val="afd"/>
    <w:rsid w:val="005C670F"/>
    <w:rPr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4120;&#29992;&#27169;&#26495;\&#27169;&#26495;\office&#27169;&#26495;\Word&#25991;&#26723;&#27169;&#26495;_v1.1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BF6AD-F40F-4995-8E32-E4EC9D68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Word文档模板_v1.11.dotx</Template>
  <TotalTime>517</TotalTime>
  <Pages>2</Pages>
  <Words>22</Words>
  <Characters>129</Characters>
  <Application>Microsoft Office Word</Application>
  <DocSecurity>0</DocSecurity>
  <Lines>1</Lines>
  <Paragraphs>1</Paragraphs>
  <ScaleCrop>false</ScaleCrop>
  <Company>kerui</Company>
  <LinksUpToDate>false</LinksUpToDate>
  <CharactersWithSpaces>150</CharactersWithSpaces>
  <SharedDoc>false</SharedDoc>
  <HLinks>
    <vt:vector size="318" baseType="variant">
      <vt:variant>
        <vt:i4>1114171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_Toc251785013</vt:lpwstr>
      </vt:variant>
      <vt:variant>
        <vt:i4>1114171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_Toc251785012</vt:lpwstr>
      </vt:variant>
      <vt:variant>
        <vt:i4>1114171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_Toc251785011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_Toc251785010</vt:lpwstr>
      </vt:variant>
      <vt:variant>
        <vt:i4>1048635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_Toc251785009</vt:lpwstr>
      </vt:variant>
      <vt:variant>
        <vt:i4>1048635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_Toc251785008</vt:lpwstr>
      </vt:variant>
      <vt:variant>
        <vt:i4>1048635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_Toc251785007</vt:lpwstr>
      </vt:variant>
      <vt:variant>
        <vt:i4>1048635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_Toc251785006</vt:lpwstr>
      </vt:variant>
      <vt:variant>
        <vt:i4>1048635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_Toc251785005</vt:lpwstr>
      </vt:variant>
      <vt:variant>
        <vt:i4>1048635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_Toc251785004</vt:lpwstr>
      </vt:variant>
      <vt:variant>
        <vt:i4>1048635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_Toc251785003</vt:lpwstr>
      </vt:variant>
      <vt:variant>
        <vt:i4>1048635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_Toc251785002</vt:lpwstr>
      </vt:variant>
      <vt:variant>
        <vt:i4>1048635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_Toc251785001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_Toc251785000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_Toc251784999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_Toc251784998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_Toc251784997</vt:lpwstr>
      </vt:variant>
      <vt:variant>
        <vt:i4>1572914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_Toc251784996</vt:lpwstr>
      </vt:variant>
      <vt:variant>
        <vt:i4>1572914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_Toc251784995</vt:lpwstr>
      </vt:variant>
      <vt:variant>
        <vt:i4>1572914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_Toc251784994</vt:lpwstr>
      </vt:variant>
      <vt:variant>
        <vt:i4>1572914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_Toc251784993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_Toc251784992</vt:lpwstr>
      </vt:variant>
      <vt:variant>
        <vt:i4>1572914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_Toc251784991</vt:lpwstr>
      </vt:variant>
      <vt:variant>
        <vt:i4>1572914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_Toc251784990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_Toc251784989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_Toc251784988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_Toc251784987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_Toc251784986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_Toc251784985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_Toc251784984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_Toc251784983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_Toc251784982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_Toc251784981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_Toc251784980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_Toc251784979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_Toc251784978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_Toc251784977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_Toc251784976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_Toc251784975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_Toc251784974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_Toc251784973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_Toc251784972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_Toc251784971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_Toc251784970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_Toc251784969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_Toc251784968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_Toc251784967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_Toc251784966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_Toc251784965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_Toc251784964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_Toc251784963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_Toc251784962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_Toc251784961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wjy</dc:creator>
  <cp:keywords/>
  <dc:description/>
  <cp:lastModifiedBy>wjy</cp:lastModifiedBy>
  <cp:revision>14</cp:revision>
  <cp:lastPrinted>2009-03-05T09:10:00Z</cp:lastPrinted>
  <dcterms:created xsi:type="dcterms:W3CDTF">2017-08-10T07:46:00Z</dcterms:created>
  <dcterms:modified xsi:type="dcterms:W3CDTF">2017-08-22T01:35:00Z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0x010100CA11DC6A6660E64484DF16AC2B89E660</vt:lpwstr>
  </property>
  <property fmtid="{D5CDD505-2E9C-101B-9397-08002B2CF9AE}" pid="3" name="ContentType">
    <vt:lpwstr>文档</vt:lpwstr>
  </property>
  <property fmtid="{D5CDD505-2E9C-101B-9397-08002B2CF9AE}" pid="4" name="所在阶段">
    <vt:lpwstr>需求</vt:lpwstr>
  </property>
</Properties>
</file>